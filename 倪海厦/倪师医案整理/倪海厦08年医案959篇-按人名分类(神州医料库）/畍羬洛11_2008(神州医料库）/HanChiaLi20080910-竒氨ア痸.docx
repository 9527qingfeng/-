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13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90"/>
        <w:gridCol w:w="2090"/>
        <w:gridCol w:w="2091"/>
        <w:gridCol w:w="2091"/>
      </w:tblGrid>
      <w:tr w:rsidR="00BE36FA" w:rsidTr="00175C0F">
        <w:trPr>
          <w:trHeight w:val="170"/>
        </w:trPr>
        <w:tc>
          <w:tcPr>
            <w:tcW w:w="8362" w:type="dxa"/>
            <w:gridSpan w:val="4"/>
          </w:tcPr>
          <w:p w:rsidR="00BE36FA" w:rsidRDefault="00BE36FA" w:rsidP="00175C0F">
            <w:pPr>
              <w:rPr>
                <w:rFonts w:ascii="新細明體"/>
                <w:b/>
              </w:rPr>
            </w:pPr>
            <w:smartTag w:uri="urn:schemas-microsoft-com:office:smarttags" w:element="PersonName">
              <w:smartTagPr>
                <w:attr w:name="ProductID" w:val="倪"/>
              </w:smartTagPr>
              <w:r>
                <w:rPr>
                  <w:rFonts w:ascii="新細明體" w:hAnsi="新細明體" w:hint="eastAsia"/>
                  <w:b/>
                </w:rPr>
                <w:t>倪</w:t>
              </w:r>
            </w:smartTag>
            <w:r>
              <w:rPr>
                <w:rFonts w:ascii="新細明體" w:hAnsi="新細明體" w:hint="eastAsia"/>
                <w:b/>
              </w:rPr>
              <w:t>醫師病案紀錄</w:t>
            </w:r>
            <w:r>
              <w:rPr>
                <w:rFonts w:ascii="新細明體" w:hAnsi="新細明體"/>
              </w:rPr>
              <w:t xml:space="preserve">     </w:t>
            </w:r>
            <w:r>
              <w:rPr>
                <w:rFonts w:ascii="新細明體" w:hAnsi="新細明體" w:hint="eastAsia"/>
              </w:rPr>
              <w:t>初診日期：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0"/>
                <w:attr w:name="Month" w:val="9"/>
                <w:attr w:name="Year" w:val="2008"/>
              </w:smartTagPr>
              <w:r>
                <w:rPr>
                  <w:rFonts w:ascii="新細明體" w:hAnsi="新細明體"/>
                </w:rPr>
                <w:t>2008/09/10</w:t>
              </w:r>
            </w:smartTag>
          </w:p>
        </w:tc>
      </w:tr>
      <w:tr w:rsidR="00BE36FA" w:rsidTr="00175C0F">
        <w:tc>
          <w:tcPr>
            <w:tcW w:w="2090" w:type="dxa"/>
          </w:tcPr>
          <w:p w:rsidR="00BE36FA" w:rsidRDefault="00BE36FA" w:rsidP="00175C0F">
            <w:pPr>
              <w:rPr>
                <w:rFonts w:ascii="新細明體"/>
                <w:b/>
              </w:rPr>
            </w:pPr>
            <w:r>
              <w:rPr>
                <w:rFonts w:ascii="新細明體" w:hAnsi="新細明體" w:hint="eastAsia"/>
                <w:b/>
              </w:rPr>
              <w:t>姓名</w:t>
            </w:r>
          </w:p>
        </w:tc>
        <w:tc>
          <w:tcPr>
            <w:tcW w:w="2090" w:type="dxa"/>
          </w:tcPr>
          <w:p w:rsidR="00BE36FA" w:rsidRDefault="00BE36FA" w:rsidP="00175C0F">
            <w:pPr>
              <w:rPr>
                <w:rFonts w:ascii="新細明體"/>
                <w:b/>
              </w:rPr>
            </w:pPr>
            <w:r>
              <w:rPr>
                <w:rFonts w:ascii="新細明體" w:hAnsi="新細明體" w:hint="eastAsia"/>
                <w:b/>
              </w:rPr>
              <w:t>性別：</w:t>
            </w:r>
          </w:p>
        </w:tc>
        <w:tc>
          <w:tcPr>
            <w:tcW w:w="2091" w:type="dxa"/>
          </w:tcPr>
          <w:p w:rsidR="00BE36FA" w:rsidRDefault="00BE36FA" w:rsidP="00175C0F">
            <w:pPr>
              <w:rPr>
                <w:rFonts w:ascii="新細明體"/>
                <w:b/>
              </w:rPr>
            </w:pPr>
            <w:r>
              <w:rPr>
                <w:rFonts w:ascii="新細明體" w:hAnsi="新細明體" w:hint="eastAsia"/>
                <w:b/>
              </w:rPr>
              <w:t>年齡及體型</w:t>
            </w:r>
          </w:p>
        </w:tc>
        <w:tc>
          <w:tcPr>
            <w:tcW w:w="2091" w:type="dxa"/>
          </w:tcPr>
          <w:p w:rsidR="00BE36FA" w:rsidRDefault="00BE36FA" w:rsidP="00175C0F">
            <w:pPr>
              <w:rPr>
                <w:rFonts w:ascii="新細明體"/>
                <w:b/>
              </w:rPr>
            </w:pPr>
            <w:r>
              <w:rPr>
                <w:rFonts w:ascii="新細明體" w:hAnsi="新細明體" w:hint="eastAsia"/>
                <w:b/>
              </w:rPr>
              <w:t>來診日期：</w:t>
            </w:r>
          </w:p>
        </w:tc>
      </w:tr>
      <w:tr w:rsidR="00BE36FA" w:rsidTr="00175C0F">
        <w:tc>
          <w:tcPr>
            <w:tcW w:w="2090" w:type="dxa"/>
          </w:tcPr>
          <w:p w:rsidR="00BE36FA" w:rsidRDefault="00BE36FA" w:rsidP="00175C0F">
            <w:pPr>
              <w:rPr>
                <w:rFonts w:ascii="新細明體"/>
              </w:rPr>
            </w:pPr>
            <w:r>
              <w:rPr>
                <w:rFonts w:ascii="新細明體" w:hAnsi="新細明體"/>
              </w:rPr>
              <w:t>Han Chia Li</w:t>
            </w:r>
          </w:p>
        </w:tc>
        <w:tc>
          <w:tcPr>
            <w:tcW w:w="2090" w:type="dxa"/>
          </w:tcPr>
          <w:p w:rsidR="00BE36FA" w:rsidRDefault="00BE36FA" w:rsidP="00175C0F">
            <w:pPr>
              <w:rPr>
                <w:rFonts w:ascii="新細明體"/>
              </w:rPr>
            </w:pPr>
            <w:r>
              <w:rPr>
                <w:rFonts w:ascii="新細明體" w:hAnsi="新細明體" w:hint="eastAsia"/>
              </w:rPr>
              <w:t>女</w:t>
            </w:r>
          </w:p>
        </w:tc>
        <w:tc>
          <w:tcPr>
            <w:tcW w:w="2091" w:type="dxa"/>
          </w:tcPr>
          <w:p w:rsidR="00BE36FA" w:rsidRDefault="00BE36FA" w:rsidP="00175C0F">
            <w:pPr>
              <w:rPr>
                <w:rFonts w:ascii="新細明體"/>
              </w:rPr>
            </w:pPr>
            <w:r>
              <w:rPr>
                <w:rFonts w:ascii="新細明體" w:hAnsi="新細明體"/>
              </w:rPr>
              <w:t xml:space="preserve">46 </w:t>
            </w:r>
            <w:r>
              <w:rPr>
                <w:rFonts w:ascii="新細明體" w:hAnsi="新細明體" w:hint="eastAsia"/>
              </w:rPr>
              <w:t>中等</w:t>
            </w:r>
          </w:p>
        </w:tc>
        <w:tc>
          <w:tcPr>
            <w:tcW w:w="2091" w:type="dxa"/>
          </w:tcPr>
          <w:p w:rsidR="00BE36FA" w:rsidRDefault="00BE36FA" w:rsidP="00175C0F">
            <w:pPr>
              <w:rPr>
                <w:rFonts w:ascii="新細明體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0"/>
                <w:attr w:name="Month" w:val="9"/>
                <w:attr w:name="Year" w:val="2008"/>
              </w:smartTagPr>
              <w:r>
                <w:rPr>
                  <w:rFonts w:ascii="新細明體" w:hAnsi="新細明體"/>
                </w:rPr>
                <w:t>2008/09/10</w:t>
              </w:r>
            </w:smartTag>
          </w:p>
        </w:tc>
      </w:tr>
      <w:tr w:rsidR="00BE36FA" w:rsidTr="00175C0F">
        <w:tc>
          <w:tcPr>
            <w:tcW w:w="8362" w:type="dxa"/>
            <w:gridSpan w:val="4"/>
          </w:tcPr>
          <w:p w:rsidR="00BE36FA" w:rsidRDefault="00BE36FA" w:rsidP="00175C0F">
            <w:pPr>
              <w:rPr>
                <w:rFonts w:ascii="新細明體"/>
              </w:rPr>
            </w:pPr>
            <w:r>
              <w:rPr>
                <w:rFonts w:ascii="新細明體" w:hAnsi="新細明體" w:hint="eastAsia"/>
                <w:b/>
              </w:rPr>
              <w:t>來診原因：</w:t>
            </w:r>
            <w:r w:rsidRPr="00C242CB">
              <w:rPr>
                <w:rFonts w:ascii="新細明體" w:hAnsi="新細明體" w:hint="eastAsia"/>
              </w:rPr>
              <w:t>今年一月迄今月經未來。</w:t>
            </w:r>
          </w:p>
        </w:tc>
      </w:tr>
      <w:tr w:rsidR="00BE36FA" w:rsidTr="00175C0F">
        <w:trPr>
          <w:trHeight w:val="1100"/>
        </w:trPr>
        <w:tc>
          <w:tcPr>
            <w:tcW w:w="8362" w:type="dxa"/>
            <w:gridSpan w:val="4"/>
          </w:tcPr>
          <w:p w:rsidR="00BE36FA" w:rsidRDefault="00BE36FA" w:rsidP="00175C0F">
            <w:pPr>
              <w:rPr>
                <w:rFonts w:ascii="新細明體"/>
                <w:b/>
              </w:rPr>
            </w:pPr>
            <w:r>
              <w:rPr>
                <w:rFonts w:ascii="新細明體" w:hAnsi="新細明體" w:hint="eastAsia"/>
                <w:b/>
              </w:rPr>
              <w:t>問診：</w:t>
            </w:r>
          </w:p>
          <w:p w:rsidR="00BE36FA" w:rsidRDefault="00BE36FA" w:rsidP="00175C0F">
            <w:pPr>
              <w:numPr>
                <w:ilvl w:val="0"/>
                <w:numId w:val="2"/>
              </w:numPr>
              <w:rPr>
                <w:rFonts w:ascii="新細明體"/>
              </w:rPr>
            </w:pPr>
            <w:r>
              <w:rPr>
                <w:rFonts w:ascii="新細明體" w:hAnsi="新細明體" w:hint="eastAsia"/>
              </w:rPr>
              <w:t>睡不好</w:t>
            </w:r>
            <w:r w:rsidRPr="00C242CB">
              <w:rPr>
                <w:rFonts w:ascii="新細明體" w:hAnsi="新細明體" w:hint="eastAsia"/>
              </w:rPr>
              <w:t>，</w:t>
            </w:r>
            <w:r>
              <w:rPr>
                <w:rFonts w:ascii="新細明體" w:hAnsi="新細明體" w:hint="eastAsia"/>
              </w:rPr>
              <w:t>半夜</w:t>
            </w:r>
            <w:r>
              <w:rPr>
                <w:rFonts w:ascii="新細明體" w:hAnsi="新細明體"/>
              </w:rPr>
              <w:t>12:00~3:00</w:t>
            </w:r>
            <w:r>
              <w:rPr>
                <w:rFonts w:ascii="新細明體" w:hAnsi="新細明體" w:hint="eastAsia"/>
              </w:rPr>
              <w:t>不好睡</w:t>
            </w:r>
            <w:r w:rsidRPr="00C242CB">
              <w:rPr>
                <w:rFonts w:ascii="新細明體" w:hAnsi="新細明體" w:hint="eastAsia"/>
              </w:rPr>
              <w:t>。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"/>
                <w:attr w:name="UnitName" w:val="a"/>
              </w:smartTagPr>
              <w:r>
                <w:rPr>
                  <w:rFonts w:ascii="新細明體" w:hAnsi="新細明體"/>
                </w:rPr>
                <w:t>3a</w:t>
              </w:r>
            </w:smartTag>
            <w:r>
              <w:rPr>
                <w:rFonts w:ascii="新細明體" w:hAnsi="新細明體"/>
              </w:rPr>
              <w:t>m</w:t>
            </w:r>
            <w:r>
              <w:rPr>
                <w:rFonts w:ascii="新細明體" w:hAnsi="新細明體" w:hint="eastAsia"/>
              </w:rPr>
              <w:t>以後比較好睡</w:t>
            </w:r>
          </w:p>
          <w:p w:rsidR="00BE36FA" w:rsidRDefault="00BE36FA" w:rsidP="00175C0F">
            <w:pPr>
              <w:numPr>
                <w:ilvl w:val="0"/>
                <w:numId w:val="2"/>
              </w:numPr>
              <w:rPr>
                <w:rFonts w:ascii="新細明體"/>
              </w:rPr>
            </w:pPr>
            <w:r>
              <w:rPr>
                <w:rFonts w:ascii="新細明體" w:hAnsi="新細明體" w:hint="eastAsia"/>
              </w:rPr>
              <w:t>足很熱。</w:t>
            </w:r>
          </w:p>
          <w:p w:rsidR="00BE36FA" w:rsidRDefault="00BE36FA" w:rsidP="00175C0F">
            <w:pPr>
              <w:numPr>
                <w:ilvl w:val="0"/>
                <w:numId w:val="2"/>
              </w:numPr>
              <w:rPr>
                <w:rFonts w:ascii="新細明體"/>
              </w:rPr>
            </w:pPr>
            <w:r>
              <w:rPr>
                <w:rFonts w:ascii="新細明體" w:hAnsi="新細明體" w:hint="eastAsia"/>
              </w:rPr>
              <w:t>左下方牙齦時起泡，牙周萎縮重。</w:t>
            </w:r>
          </w:p>
          <w:p w:rsidR="00BE36FA" w:rsidRDefault="00BE36FA" w:rsidP="00175C0F">
            <w:pPr>
              <w:numPr>
                <w:ilvl w:val="0"/>
                <w:numId w:val="2"/>
              </w:numPr>
              <w:rPr>
                <w:rFonts w:ascii="新細明體"/>
              </w:rPr>
            </w:pPr>
            <w:r>
              <w:rPr>
                <w:rFonts w:ascii="新細明體" w:hAnsi="新細明體" w:hint="eastAsia"/>
              </w:rPr>
              <w:t>工作時左胸深處</w:t>
            </w:r>
            <w:r w:rsidRPr="00C242CB">
              <w:rPr>
                <w:rFonts w:ascii="新細明體" w:hAnsi="新細明體" w:hint="eastAsia"/>
              </w:rPr>
              <w:t>、</w:t>
            </w:r>
            <w:r>
              <w:rPr>
                <w:rFonts w:ascii="新細明體" w:hAnsi="新細明體" w:hint="eastAsia"/>
              </w:rPr>
              <w:t>左肋下深處痛。</w:t>
            </w:r>
          </w:p>
          <w:p w:rsidR="00BE36FA" w:rsidRDefault="00BE36FA" w:rsidP="00175C0F">
            <w:pPr>
              <w:numPr>
                <w:ilvl w:val="0"/>
                <w:numId w:val="2"/>
              </w:numPr>
              <w:rPr>
                <w:rFonts w:ascii="新細明體"/>
              </w:rPr>
            </w:pPr>
            <w:r>
              <w:rPr>
                <w:rFonts w:ascii="新細明體" w:hAnsi="新細明體" w:hint="eastAsia"/>
              </w:rPr>
              <w:t>眼眶在早上起床時腫脹感</w:t>
            </w:r>
            <w:r w:rsidRPr="00C242CB">
              <w:rPr>
                <w:rFonts w:ascii="新細明體" w:hAnsi="新細明體" w:hint="eastAsia"/>
              </w:rPr>
              <w:t>，</w:t>
            </w:r>
            <w:r>
              <w:rPr>
                <w:rFonts w:ascii="新細明體" w:hAnsi="新細明體" w:hint="eastAsia"/>
              </w:rPr>
              <w:t>中午以後較好</w:t>
            </w:r>
            <w:r w:rsidRPr="00C242CB">
              <w:rPr>
                <w:rFonts w:ascii="新細明體" w:hAnsi="新細明體" w:hint="eastAsia"/>
              </w:rPr>
              <w:t>，</w:t>
            </w:r>
            <w:r>
              <w:rPr>
                <w:rFonts w:ascii="新細明體" w:hAnsi="新細明體" w:hint="eastAsia"/>
              </w:rPr>
              <w:t>但眼珠內脹</w:t>
            </w:r>
            <w:r w:rsidRPr="00C242CB">
              <w:rPr>
                <w:rFonts w:ascii="新細明體" w:hAnsi="新細明體" w:hint="eastAsia"/>
              </w:rPr>
              <w:t>，</w:t>
            </w:r>
            <w:r>
              <w:rPr>
                <w:rFonts w:ascii="新細明體" w:hAnsi="新細明體" w:hint="eastAsia"/>
              </w:rPr>
              <w:t>感覺是水</w:t>
            </w:r>
            <w:r w:rsidRPr="00C242CB">
              <w:rPr>
                <w:rFonts w:ascii="新細明體" w:hAnsi="新細明體" w:hint="eastAsia"/>
              </w:rPr>
              <w:t>，</w:t>
            </w:r>
            <w:r>
              <w:rPr>
                <w:rFonts w:ascii="新細明體" w:hAnsi="新細明體" w:hint="eastAsia"/>
              </w:rPr>
              <w:t>不乾。</w:t>
            </w:r>
          </w:p>
          <w:p w:rsidR="00BE36FA" w:rsidRDefault="00BE36FA" w:rsidP="00175C0F">
            <w:pPr>
              <w:numPr>
                <w:ilvl w:val="0"/>
                <w:numId w:val="2"/>
              </w:numPr>
              <w:rPr>
                <w:rFonts w:ascii="新細明體"/>
              </w:rPr>
            </w:pPr>
            <w:r>
              <w:rPr>
                <w:rFonts w:ascii="新細明體" w:hAnsi="新細明體" w:hint="eastAsia"/>
              </w:rPr>
              <w:t>午後</w:t>
            </w:r>
            <w:r>
              <w:rPr>
                <w:rFonts w:ascii="新細明體" w:hAnsi="新細明體"/>
              </w:rPr>
              <w:t>2:00</w:t>
            </w:r>
            <w:r>
              <w:rPr>
                <w:rFonts w:ascii="新細明體" w:hAnsi="新細明體" w:hint="eastAsia"/>
              </w:rPr>
              <w:t>肚中脹氣。</w:t>
            </w:r>
          </w:p>
          <w:p w:rsidR="00BE36FA" w:rsidRDefault="00BE36FA" w:rsidP="00175C0F">
            <w:pPr>
              <w:numPr>
                <w:ilvl w:val="0"/>
                <w:numId w:val="2"/>
              </w:numPr>
              <w:rPr>
                <w:rFonts w:ascii="新細明體"/>
              </w:rPr>
            </w:pPr>
            <w:r>
              <w:rPr>
                <w:rFonts w:ascii="新細明體" w:hAnsi="新細明體" w:hint="eastAsia"/>
              </w:rPr>
              <w:t>近來小便量少</w:t>
            </w:r>
            <w:r w:rsidRPr="00C242CB">
              <w:rPr>
                <w:rFonts w:ascii="新細明體" w:hAnsi="新細明體" w:hint="eastAsia"/>
              </w:rPr>
              <w:t>，</w:t>
            </w:r>
            <w:r>
              <w:rPr>
                <w:rFonts w:ascii="新細明體" w:hAnsi="新細明體" w:hint="eastAsia"/>
              </w:rPr>
              <w:t>大便量不多</w:t>
            </w:r>
            <w:r w:rsidRPr="00C242CB">
              <w:rPr>
                <w:rFonts w:ascii="新細明體" w:hAnsi="新細明體" w:hint="eastAsia"/>
              </w:rPr>
              <w:t>。</w:t>
            </w:r>
          </w:p>
          <w:p w:rsidR="00BE36FA" w:rsidRDefault="00BE36FA" w:rsidP="00175C0F">
            <w:pPr>
              <w:numPr>
                <w:ilvl w:val="0"/>
                <w:numId w:val="2"/>
              </w:numPr>
              <w:rPr>
                <w:rFonts w:ascii="新細明體"/>
              </w:rPr>
            </w:pPr>
            <w:r>
              <w:rPr>
                <w:rFonts w:ascii="新細明體" w:hAnsi="新細明體" w:hint="eastAsia"/>
              </w:rPr>
              <w:t>胃口好</w:t>
            </w:r>
            <w:r w:rsidRPr="00C242CB">
              <w:rPr>
                <w:rFonts w:ascii="新細明體" w:hAnsi="新細明體" w:hint="eastAsia"/>
              </w:rPr>
              <w:t>。</w:t>
            </w:r>
          </w:p>
          <w:p w:rsidR="00BE36FA" w:rsidRDefault="00BE36FA" w:rsidP="00175C0F">
            <w:pPr>
              <w:numPr>
                <w:ilvl w:val="0"/>
                <w:numId w:val="2"/>
              </w:numPr>
              <w:rPr>
                <w:rFonts w:ascii="新細明體"/>
              </w:rPr>
            </w:pPr>
            <w:r>
              <w:rPr>
                <w:rFonts w:ascii="新細明體" w:hAnsi="新細明體" w:hint="eastAsia"/>
              </w:rPr>
              <w:t>口渴無</w:t>
            </w:r>
            <w:r w:rsidRPr="00C242CB">
              <w:rPr>
                <w:rFonts w:ascii="新細明體" w:hAnsi="新細明體" w:hint="eastAsia"/>
              </w:rPr>
              <w:t>。</w:t>
            </w:r>
          </w:p>
          <w:p w:rsidR="00BE36FA" w:rsidRPr="00E12C24" w:rsidRDefault="00BE36FA" w:rsidP="00175C0F">
            <w:pPr>
              <w:numPr>
                <w:ilvl w:val="0"/>
                <w:numId w:val="2"/>
              </w:numPr>
              <w:rPr>
                <w:rFonts w:ascii="新細明體"/>
              </w:rPr>
            </w:pPr>
            <w:r>
              <w:rPr>
                <w:rFonts w:ascii="新細明體" w:hAnsi="新細明體" w:hint="eastAsia"/>
              </w:rPr>
              <w:t>乳房有脹</w:t>
            </w:r>
            <w:r w:rsidRPr="00C242CB">
              <w:rPr>
                <w:rFonts w:ascii="新細明體" w:hAnsi="新細明體" w:hint="eastAsia"/>
              </w:rPr>
              <w:t>，</w:t>
            </w:r>
            <w:r>
              <w:rPr>
                <w:rFonts w:ascii="新細明體" w:hAnsi="新細明體" w:hint="eastAsia"/>
              </w:rPr>
              <w:t>但月經不來</w:t>
            </w:r>
            <w:r w:rsidRPr="00C242CB">
              <w:rPr>
                <w:rFonts w:ascii="新細明體" w:hAnsi="新細明體" w:hint="eastAsia"/>
              </w:rPr>
              <w:t>。</w:t>
            </w:r>
          </w:p>
        </w:tc>
      </w:tr>
      <w:tr w:rsidR="00BE36FA" w:rsidTr="00175C0F">
        <w:tc>
          <w:tcPr>
            <w:tcW w:w="8362" w:type="dxa"/>
            <w:gridSpan w:val="4"/>
          </w:tcPr>
          <w:p w:rsidR="00BE36FA" w:rsidRDefault="00BE36FA" w:rsidP="00175C0F">
            <w:pPr>
              <w:rPr>
                <w:rFonts w:ascii="新細明體"/>
              </w:rPr>
            </w:pPr>
            <w:r>
              <w:rPr>
                <w:rFonts w:ascii="新細明體" w:hAnsi="新細明體" w:hint="eastAsia"/>
                <w:b/>
              </w:rPr>
              <w:t>脈診：</w:t>
            </w:r>
            <w:r w:rsidRPr="00564914">
              <w:rPr>
                <w:rFonts w:ascii="新細明體" w:hAnsi="新細明體" w:hint="eastAsia"/>
              </w:rPr>
              <w:t>右</w:t>
            </w:r>
            <w:r w:rsidRPr="00D53D5E">
              <w:rPr>
                <w:rFonts w:ascii="新細明體" w:hAnsi="新細明體" w:hint="eastAsia"/>
              </w:rPr>
              <w:t>脈大，</w:t>
            </w:r>
            <w:r>
              <w:rPr>
                <w:rFonts w:ascii="新細明體" w:hAnsi="新細明體" w:hint="eastAsia"/>
              </w:rPr>
              <w:t>左</w:t>
            </w:r>
            <w:r w:rsidRPr="00D53D5E">
              <w:rPr>
                <w:rFonts w:ascii="新細明體" w:hAnsi="新細明體" w:hint="eastAsia"/>
              </w:rPr>
              <w:t>脈</w:t>
            </w:r>
            <w:r>
              <w:rPr>
                <w:rFonts w:ascii="新細明體" w:hAnsi="新細明體" w:hint="eastAsia"/>
              </w:rPr>
              <w:t>細小無力</w:t>
            </w:r>
            <w:r w:rsidRPr="00D53D5E">
              <w:rPr>
                <w:rFonts w:ascii="新細明體" w:hAnsi="新細明體" w:hint="eastAsia"/>
              </w:rPr>
              <w:t>。</w:t>
            </w:r>
            <w:r>
              <w:rPr>
                <w:rFonts w:ascii="新細明體" w:hAnsi="新細明體"/>
              </w:rPr>
              <w:t xml:space="preserve"> </w:t>
            </w:r>
          </w:p>
          <w:p w:rsidR="00BE36FA" w:rsidRDefault="00BE36FA" w:rsidP="00175C0F">
            <w:pPr>
              <w:rPr>
                <w:rFonts w:ascii="新細明體"/>
              </w:rPr>
            </w:pPr>
            <w:r w:rsidRPr="00DD428B">
              <w:rPr>
                <w:rFonts w:ascii="新細明體" w:hAnsi="新細明體" w:hint="eastAsia"/>
                <w:b/>
              </w:rPr>
              <w:t>觸診</w:t>
            </w:r>
            <w:r>
              <w:rPr>
                <w:rFonts w:ascii="新細明體" w:hAnsi="新細明體" w:hint="eastAsia"/>
              </w:rPr>
              <w:t>：手涼額熱</w:t>
            </w:r>
            <w:r w:rsidRPr="00C242CB">
              <w:rPr>
                <w:rFonts w:ascii="新細明體" w:hAnsi="新細明體" w:hint="eastAsia"/>
              </w:rPr>
              <w:t>，</w:t>
            </w:r>
            <w:r>
              <w:rPr>
                <w:rFonts w:ascii="新細明體" w:hAnsi="新細明體" w:hint="eastAsia"/>
              </w:rPr>
              <w:t>左足陽陵泉下方壓痛</w:t>
            </w:r>
            <w:r w:rsidRPr="00C242CB">
              <w:rPr>
                <w:rFonts w:ascii="新細明體" w:hAnsi="新細明體" w:hint="eastAsia"/>
              </w:rPr>
              <w:t>，</w:t>
            </w:r>
            <w:r>
              <w:rPr>
                <w:rFonts w:ascii="新細明體" w:hAnsi="新細明體" w:hint="eastAsia"/>
              </w:rPr>
              <w:t>第五椎壓痛反應。</w:t>
            </w:r>
          </w:p>
          <w:p w:rsidR="00BE36FA" w:rsidRPr="00940F31" w:rsidRDefault="00BE36FA" w:rsidP="00175C0F">
            <w:pPr>
              <w:rPr>
                <w:rFonts w:ascii="新細明體"/>
              </w:rPr>
            </w:pPr>
            <w:r>
              <w:rPr>
                <w:rFonts w:ascii="新細明體" w:hAnsi="新細明體" w:hint="eastAsia"/>
                <w:b/>
              </w:rPr>
              <w:t>耳診：</w:t>
            </w:r>
            <w:r>
              <w:rPr>
                <w:rFonts w:ascii="新細明體" w:hAnsi="新細明體" w:hint="eastAsia"/>
              </w:rPr>
              <w:t>右耳肝區及膽區無壓痛</w:t>
            </w:r>
          </w:p>
        </w:tc>
      </w:tr>
      <w:tr w:rsidR="00BE36FA" w:rsidTr="00175C0F">
        <w:tc>
          <w:tcPr>
            <w:tcW w:w="8362" w:type="dxa"/>
            <w:gridSpan w:val="4"/>
          </w:tcPr>
          <w:p w:rsidR="00BE36FA" w:rsidRDefault="00BE36FA" w:rsidP="00175C0F">
            <w:pPr>
              <w:rPr>
                <w:rFonts w:ascii="新細明體"/>
                <w:b/>
              </w:rPr>
            </w:pPr>
            <w:r>
              <w:rPr>
                <w:rFonts w:ascii="新細明體" w:hAnsi="新細明體" w:hint="eastAsia"/>
                <w:b/>
              </w:rPr>
              <w:t>望診：</w:t>
            </w:r>
          </w:p>
          <w:p w:rsidR="00BE36FA" w:rsidRDefault="00BE36FA" w:rsidP="00175C0F">
            <w:pPr>
              <w:rPr>
                <w:rFonts w:ascii="新細明體"/>
                <w:b/>
              </w:rPr>
            </w:pPr>
            <w:r>
              <w:rPr>
                <w:rFonts w:ascii="新細明體" w:hAnsi="新細明體"/>
                <w:b/>
              </w:rPr>
              <w:t>1</w:t>
            </w:r>
            <w:r>
              <w:rPr>
                <w:rFonts w:ascii="新細明體" w:hAnsi="新細明體" w:hint="eastAsia"/>
                <w:b/>
              </w:rPr>
              <w:t>、舌診：</w:t>
            </w:r>
            <w:r>
              <w:rPr>
                <w:rFonts w:ascii="新細明體" w:hAnsi="新細明體" w:hint="eastAsia"/>
              </w:rPr>
              <w:t>淡白紅</w:t>
            </w:r>
            <w:r w:rsidRPr="00C242CB">
              <w:rPr>
                <w:rFonts w:ascii="新細明體" w:hAnsi="新細明體" w:hint="eastAsia"/>
              </w:rPr>
              <w:t>。</w:t>
            </w:r>
          </w:p>
          <w:p w:rsidR="00BE36FA" w:rsidRPr="00940F31" w:rsidRDefault="00BE36FA" w:rsidP="00175C0F">
            <w:pPr>
              <w:rPr>
                <w:rFonts w:ascii="新細明體"/>
              </w:rPr>
            </w:pPr>
            <w:r>
              <w:rPr>
                <w:rFonts w:ascii="新細明體" w:hAnsi="新細明體"/>
                <w:b/>
              </w:rPr>
              <w:t>2</w:t>
            </w:r>
            <w:r>
              <w:rPr>
                <w:rFonts w:ascii="新細明體" w:hAnsi="新細明體" w:hint="eastAsia"/>
                <w:b/>
              </w:rPr>
              <w:t>、眼診</w:t>
            </w:r>
            <w:r>
              <w:rPr>
                <w:rFonts w:ascii="新細明體" w:hAnsi="新細明體"/>
                <w:b/>
              </w:rPr>
              <w:t xml:space="preserve"> :</w:t>
            </w:r>
            <w:r w:rsidRPr="00211F14">
              <w:rPr>
                <w:rFonts w:ascii="新細明體" w:hAnsi="新細明體" w:hint="eastAsia"/>
              </w:rPr>
              <w:t>肝</w:t>
            </w:r>
            <w:r>
              <w:rPr>
                <w:rFonts w:ascii="新細明體" w:hAnsi="新細明體" w:hint="eastAsia"/>
              </w:rPr>
              <w:t>區圈紋，肝區褐點，腎陽尚可。</w:t>
            </w:r>
          </w:p>
        </w:tc>
      </w:tr>
      <w:tr w:rsidR="00BE36FA" w:rsidTr="00175C0F">
        <w:tc>
          <w:tcPr>
            <w:tcW w:w="8362" w:type="dxa"/>
            <w:gridSpan w:val="4"/>
          </w:tcPr>
          <w:p w:rsidR="00BE36FA" w:rsidRDefault="00BE36FA" w:rsidP="00175C0F">
            <w:pPr>
              <w:rPr>
                <w:rFonts w:ascii="新細明體"/>
                <w:b/>
              </w:rPr>
            </w:pPr>
            <w:r>
              <w:rPr>
                <w:rFonts w:ascii="新細明體" w:hAnsi="新細明體" w:hint="eastAsia"/>
                <w:b/>
              </w:rPr>
              <w:t>診斷：</w:t>
            </w:r>
            <w:r>
              <w:rPr>
                <w:rFonts w:ascii="新細明體" w:hAnsi="新細明體"/>
                <w:b/>
              </w:rPr>
              <w:t xml:space="preserve"> </w:t>
            </w:r>
            <w:r>
              <w:rPr>
                <w:rFonts w:ascii="新細明體" w:hAnsi="新細明體" w:hint="eastAsia"/>
              </w:rPr>
              <w:t>心陽上浮</w:t>
            </w:r>
            <w:r w:rsidRPr="00C242CB">
              <w:rPr>
                <w:rFonts w:ascii="新細明體" w:hAnsi="新細明體" w:hint="eastAsia"/>
              </w:rPr>
              <w:t>，</w:t>
            </w:r>
            <w:r>
              <w:rPr>
                <w:rFonts w:ascii="新細明體" w:hAnsi="新細明體" w:hint="eastAsia"/>
              </w:rPr>
              <w:t>肺陰不足</w:t>
            </w:r>
            <w:r w:rsidRPr="00C242CB">
              <w:rPr>
                <w:rFonts w:ascii="新細明體" w:hAnsi="新細明體" w:hint="eastAsia"/>
              </w:rPr>
              <w:t>，</w:t>
            </w:r>
            <w:r>
              <w:rPr>
                <w:rFonts w:ascii="新細明體" w:hAnsi="新細明體" w:hint="eastAsia"/>
              </w:rPr>
              <w:t>肝積毒素</w:t>
            </w:r>
            <w:r w:rsidRPr="00C242CB">
              <w:rPr>
                <w:rFonts w:ascii="新細明體" w:hAnsi="新細明體" w:hint="eastAsia"/>
              </w:rPr>
              <w:t>。</w:t>
            </w:r>
          </w:p>
        </w:tc>
      </w:tr>
      <w:tr w:rsidR="00BE36FA" w:rsidTr="00175C0F">
        <w:trPr>
          <w:trHeight w:val="592"/>
        </w:trPr>
        <w:tc>
          <w:tcPr>
            <w:tcW w:w="8362" w:type="dxa"/>
            <w:gridSpan w:val="4"/>
          </w:tcPr>
          <w:p w:rsidR="00BE36FA" w:rsidRPr="005C5C42" w:rsidRDefault="00BE36FA" w:rsidP="00175C0F">
            <w:pPr>
              <w:rPr>
                <w:rFonts w:ascii="新細明體"/>
              </w:rPr>
            </w:pPr>
            <w:r>
              <w:rPr>
                <w:rFonts w:ascii="新細明體" w:hAnsi="新細明體" w:hint="eastAsia"/>
                <w:b/>
              </w:rPr>
              <w:t>中藥處方：</w:t>
            </w:r>
            <w:r w:rsidRPr="005C5C42">
              <w:rPr>
                <w:rFonts w:ascii="新細明體" w:hAnsi="新細明體"/>
              </w:rPr>
              <w:t xml:space="preserve"> </w:t>
            </w:r>
          </w:p>
          <w:p w:rsidR="00BE36FA" w:rsidRPr="00AE20D8" w:rsidRDefault="00BE36FA" w:rsidP="00175C0F">
            <w:pPr>
              <w:rPr>
                <w:rFonts w:ascii="新細明體"/>
              </w:rPr>
            </w:pPr>
            <w:r>
              <w:rPr>
                <w:rFonts w:ascii="新細明體" w:hAnsi="新細明體" w:hint="eastAsia"/>
              </w:rPr>
              <w:t>麥冬三</w:t>
            </w:r>
            <w:r w:rsidRPr="005C5C42">
              <w:rPr>
                <w:rFonts w:ascii="新細明體" w:hAnsi="新細明體" w:hint="eastAsia"/>
              </w:rPr>
              <w:t>錢，</w:t>
            </w:r>
            <w:r>
              <w:rPr>
                <w:rFonts w:ascii="新細明體" w:hAnsi="新細明體" w:hint="eastAsia"/>
              </w:rPr>
              <w:t>黨蔘三</w:t>
            </w:r>
            <w:r w:rsidRPr="005C5C42">
              <w:rPr>
                <w:rFonts w:ascii="新細明體" w:hAnsi="新細明體" w:hint="eastAsia"/>
              </w:rPr>
              <w:t>錢，</w:t>
            </w:r>
            <w:r>
              <w:rPr>
                <w:rFonts w:ascii="新細明體" w:hAnsi="新細明體" w:hint="eastAsia"/>
              </w:rPr>
              <w:t>枳實</w:t>
            </w:r>
            <w:r w:rsidRPr="005C5C42">
              <w:rPr>
                <w:rFonts w:ascii="新細明體" w:hAnsi="新細明體" w:hint="eastAsia"/>
              </w:rPr>
              <w:t>三錢，</w:t>
            </w:r>
            <w:r>
              <w:rPr>
                <w:rFonts w:ascii="新細明體" w:hAnsi="新細明體" w:hint="eastAsia"/>
              </w:rPr>
              <w:t>瓜簍實</w:t>
            </w:r>
            <w:r w:rsidRPr="005C5C42">
              <w:rPr>
                <w:rFonts w:ascii="新細明體" w:hAnsi="新細明體" w:hint="eastAsia"/>
              </w:rPr>
              <w:t>三錢，</w:t>
            </w:r>
            <w:r>
              <w:rPr>
                <w:rFonts w:ascii="新細明體" w:hAnsi="新細明體" w:hint="eastAsia"/>
              </w:rPr>
              <w:t>薤白</w:t>
            </w:r>
            <w:r w:rsidRPr="005C5C42">
              <w:rPr>
                <w:rFonts w:ascii="新細明體" w:hAnsi="新細明體" w:hint="eastAsia"/>
              </w:rPr>
              <w:t>三錢，</w:t>
            </w:r>
            <w:r>
              <w:rPr>
                <w:rFonts w:ascii="新細明體" w:hAnsi="新細明體" w:hint="eastAsia"/>
              </w:rPr>
              <w:t>桂枝三</w:t>
            </w:r>
            <w:r w:rsidRPr="005C5C42">
              <w:rPr>
                <w:rFonts w:ascii="新細明體" w:hAnsi="新細明體" w:hint="eastAsia"/>
              </w:rPr>
              <w:t>錢，</w:t>
            </w:r>
            <w:r>
              <w:rPr>
                <w:rFonts w:ascii="新細明體" w:hAnsi="新細明體" w:hint="eastAsia"/>
              </w:rPr>
              <w:t>炙甘草三錢</w:t>
            </w:r>
            <w:r w:rsidRPr="005C5C42">
              <w:rPr>
                <w:rFonts w:ascii="新細明體" w:hAnsi="新細明體" w:hint="eastAsia"/>
              </w:rPr>
              <w:t>，柴胡三錢，玉金</w:t>
            </w:r>
            <w:r>
              <w:rPr>
                <w:rFonts w:ascii="新細明體" w:hAnsi="新細明體" w:hint="eastAsia"/>
              </w:rPr>
              <w:t>五</w:t>
            </w:r>
            <w:r w:rsidRPr="005C5C42">
              <w:rPr>
                <w:rFonts w:ascii="新細明體" w:hAnsi="新細明體" w:hint="eastAsia"/>
              </w:rPr>
              <w:t>錢，</w:t>
            </w:r>
            <w:r>
              <w:rPr>
                <w:rFonts w:ascii="新細明體" w:hAnsi="新細明體" w:hint="eastAsia"/>
              </w:rPr>
              <w:t>龍膽草</w:t>
            </w:r>
            <w:r w:rsidRPr="005C5C42">
              <w:rPr>
                <w:rFonts w:ascii="新細明體" w:hAnsi="新細明體" w:hint="eastAsia"/>
              </w:rPr>
              <w:t>三錢，</w:t>
            </w:r>
            <w:r>
              <w:rPr>
                <w:rFonts w:ascii="新細明體" w:hAnsi="新細明體" w:hint="eastAsia"/>
              </w:rPr>
              <w:t>白芍五</w:t>
            </w:r>
            <w:r w:rsidRPr="005C5C42">
              <w:rPr>
                <w:rFonts w:ascii="新細明體" w:hAnsi="新細明體" w:hint="eastAsia"/>
              </w:rPr>
              <w:t>錢，</w:t>
            </w:r>
            <w:r>
              <w:rPr>
                <w:rFonts w:ascii="新細明體" w:hAnsi="新細明體" w:hint="eastAsia"/>
              </w:rPr>
              <w:t>茜草</w:t>
            </w:r>
            <w:r w:rsidRPr="005C5C42">
              <w:rPr>
                <w:rFonts w:ascii="新細明體" w:hAnsi="新細明體" w:hint="eastAsia"/>
              </w:rPr>
              <w:t>三錢，</w:t>
            </w:r>
            <w:r>
              <w:rPr>
                <w:rFonts w:ascii="新細明體" w:hAnsi="新細明體" w:hint="eastAsia"/>
              </w:rPr>
              <w:t>當歸二</w:t>
            </w:r>
            <w:r w:rsidRPr="005C5C42">
              <w:rPr>
                <w:rFonts w:ascii="新細明體" w:hAnsi="新細明體" w:hint="eastAsia"/>
              </w:rPr>
              <w:t>錢，</w:t>
            </w:r>
            <w:r>
              <w:rPr>
                <w:rFonts w:ascii="新細明體" w:hAnsi="新細明體" w:hint="eastAsia"/>
              </w:rPr>
              <w:t>川芎三</w:t>
            </w:r>
            <w:r w:rsidRPr="005C5C42">
              <w:rPr>
                <w:rFonts w:ascii="新細明體" w:hAnsi="新細明體" w:hint="eastAsia"/>
              </w:rPr>
              <w:t>錢，</w:t>
            </w:r>
            <w:r>
              <w:rPr>
                <w:rFonts w:ascii="新細明體" w:hAnsi="新細明體" w:hint="eastAsia"/>
              </w:rPr>
              <w:t>生地二</w:t>
            </w:r>
            <w:r w:rsidRPr="005C5C42">
              <w:rPr>
                <w:rFonts w:ascii="新細明體" w:hAnsi="新細明體" w:hint="eastAsia"/>
              </w:rPr>
              <w:t>錢，</w:t>
            </w:r>
            <w:r>
              <w:rPr>
                <w:rFonts w:ascii="新細明體" w:hAnsi="新細明體" w:hint="eastAsia"/>
              </w:rPr>
              <w:t>炒麥芽五</w:t>
            </w:r>
            <w:r w:rsidRPr="005C5C42">
              <w:rPr>
                <w:rFonts w:ascii="新細明體" w:hAnsi="新細明體" w:hint="eastAsia"/>
              </w:rPr>
              <w:t>錢，</w:t>
            </w:r>
            <w:r>
              <w:rPr>
                <w:rFonts w:ascii="新細明體" w:hAnsi="新細明體" w:hint="eastAsia"/>
              </w:rPr>
              <w:t>厚朴二錢</w:t>
            </w:r>
            <w:r w:rsidRPr="00C242CB">
              <w:rPr>
                <w:rFonts w:ascii="新細明體" w:hAnsi="新細明體" w:hint="eastAsia"/>
              </w:rPr>
              <w:t>，</w:t>
            </w:r>
            <w:r>
              <w:rPr>
                <w:rFonts w:ascii="新細明體" w:hAnsi="新細明體" w:hint="eastAsia"/>
              </w:rPr>
              <w:t>大黃二錢</w:t>
            </w:r>
            <w:r w:rsidRPr="00C242CB">
              <w:rPr>
                <w:rFonts w:ascii="新細明體" w:hAnsi="新細明體" w:hint="eastAsia"/>
              </w:rPr>
              <w:t>，</w:t>
            </w:r>
            <w:r>
              <w:rPr>
                <w:rFonts w:ascii="新細明體" w:hAnsi="新細明體" w:hint="eastAsia"/>
              </w:rPr>
              <w:t>黃芩三錢</w:t>
            </w:r>
            <w:r w:rsidRPr="00C242CB">
              <w:rPr>
                <w:rFonts w:ascii="新細明體" w:hAnsi="新細明體" w:hint="eastAsia"/>
              </w:rPr>
              <w:t>，</w:t>
            </w:r>
            <w:r>
              <w:rPr>
                <w:rFonts w:ascii="新細明體" w:hAnsi="新細明體" w:hint="eastAsia"/>
              </w:rPr>
              <w:t>海金砂三</w:t>
            </w:r>
            <w:r w:rsidRPr="005C5C42">
              <w:rPr>
                <w:rFonts w:ascii="新細明體" w:hAnsi="新細明體" w:hint="eastAsia"/>
              </w:rPr>
              <w:t>錢</w:t>
            </w:r>
            <w:r w:rsidRPr="00C242CB">
              <w:rPr>
                <w:rFonts w:ascii="新細明體" w:hAnsi="新細明體" w:hint="eastAsia"/>
              </w:rPr>
              <w:t>，</w:t>
            </w:r>
            <w:r>
              <w:rPr>
                <w:rFonts w:ascii="新細明體" w:hAnsi="新細明體" w:hint="eastAsia"/>
              </w:rPr>
              <w:t>五倍子三錢</w:t>
            </w:r>
            <w:r w:rsidRPr="005C5C42">
              <w:rPr>
                <w:rFonts w:ascii="新細明體" w:hAnsi="新細明體" w:hint="eastAsia"/>
              </w:rPr>
              <w:t>。伍付，九碗煮三碗，早晚餐前服。</w:t>
            </w:r>
          </w:p>
        </w:tc>
      </w:tr>
    </w:tbl>
    <w:p w:rsidR="00BE36FA" w:rsidRDefault="00BE36FA">
      <w:r>
        <w:br w:type="page"/>
      </w:r>
    </w:p>
    <w:tbl>
      <w:tblPr>
        <w:tblpPr w:leftFromText="180" w:rightFromText="180" w:horzAnchor="margin" w:tblpY="73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362"/>
      </w:tblGrid>
      <w:tr w:rsidR="00BE36FA">
        <w:trPr>
          <w:trHeight w:val="1470"/>
        </w:trPr>
        <w:tc>
          <w:tcPr>
            <w:tcW w:w="8362" w:type="dxa"/>
          </w:tcPr>
          <w:p w:rsidR="00BE36FA" w:rsidRDefault="00BE36FA" w:rsidP="00156AB8">
            <w:pPr>
              <w:rPr>
                <w:rFonts w:ascii="新細明體"/>
                <w:b/>
              </w:rPr>
            </w:pPr>
            <w:r>
              <w:rPr>
                <w:rFonts w:ascii="新細明體" w:hAnsi="新細明體" w:hint="eastAsia"/>
                <w:b/>
              </w:rPr>
              <w:t>解說：</w:t>
            </w:r>
          </w:p>
          <w:p w:rsidR="00BE36FA" w:rsidRDefault="00BE36FA" w:rsidP="002010DF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ascii="新細明體"/>
              </w:rPr>
            </w:pPr>
            <w:r>
              <w:rPr>
                <w:rFonts w:ascii="新細明體" w:hAnsi="新細明體" w:hint="eastAsia"/>
              </w:rPr>
              <w:t>中醫是物理醫學</w:t>
            </w:r>
            <w:r w:rsidRPr="00C242CB">
              <w:rPr>
                <w:rFonts w:ascii="新細明體" w:hAnsi="新細明體" w:hint="eastAsia"/>
              </w:rPr>
              <w:t>，</w:t>
            </w:r>
            <w:r>
              <w:rPr>
                <w:rFonts w:ascii="新細明體" w:hAnsi="新細明體" w:hint="eastAsia"/>
              </w:rPr>
              <w:t>八綱辯證皆是物理</w:t>
            </w:r>
            <w:r w:rsidRPr="00C242CB">
              <w:rPr>
                <w:rFonts w:ascii="新細明體" w:hAnsi="新細明體" w:hint="eastAsia"/>
              </w:rPr>
              <w:t>。</w:t>
            </w:r>
            <w:r>
              <w:rPr>
                <w:rFonts w:ascii="新細明體" w:hAnsi="新細明體" w:hint="eastAsia"/>
              </w:rPr>
              <w:t>中醫呼吸與脈博看速度</w:t>
            </w:r>
            <w:r w:rsidRPr="00C242CB">
              <w:rPr>
                <w:rFonts w:ascii="新細明體" w:hAnsi="新細明體" w:hint="eastAsia"/>
              </w:rPr>
              <w:t>、</w:t>
            </w:r>
            <w:r>
              <w:rPr>
                <w:rFonts w:ascii="新細明體" w:hAnsi="新細明體" w:hint="eastAsia"/>
              </w:rPr>
              <w:t>手熱足熱看溫度</w:t>
            </w:r>
            <w:r w:rsidRPr="00C242CB">
              <w:rPr>
                <w:rFonts w:ascii="新細明體" w:hAnsi="新細明體" w:hint="eastAsia"/>
              </w:rPr>
              <w:t>、</w:t>
            </w:r>
            <w:r>
              <w:rPr>
                <w:rFonts w:ascii="新細明體" w:hAnsi="新細明體" w:hint="eastAsia"/>
              </w:rPr>
              <w:t>痛是壓力</w:t>
            </w:r>
            <w:r w:rsidRPr="00C242CB">
              <w:rPr>
                <w:rFonts w:ascii="新細明體" w:hAnsi="新細明體" w:hint="eastAsia"/>
              </w:rPr>
              <w:t>、</w:t>
            </w:r>
            <w:r>
              <w:rPr>
                <w:rFonts w:ascii="新細明體" w:hAnsi="新細明體" w:hint="eastAsia"/>
              </w:rPr>
              <w:t>早上幾點起床是時間</w:t>
            </w:r>
            <w:r w:rsidRPr="00C242CB">
              <w:rPr>
                <w:rFonts w:ascii="新細明體" w:hAnsi="新細明體" w:hint="eastAsia"/>
              </w:rPr>
              <w:t>，</w:t>
            </w:r>
            <w:r>
              <w:rPr>
                <w:rFonts w:ascii="新細明體" w:hAnsi="新細明體" w:hint="eastAsia"/>
              </w:rPr>
              <w:t>這些皆是物理條件</w:t>
            </w:r>
            <w:r w:rsidRPr="00C242CB">
              <w:rPr>
                <w:rFonts w:ascii="新細明體" w:hAnsi="新細明體" w:hint="eastAsia"/>
              </w:rPr>
              <w:t>，</w:t>
            </w:r>
            <w:r>
              <w:rPr>
                <w:rFonts w:ascii="新細明體" w:hAnsi="新細明體" w:hint="eastAsia"/>
              </w:rPr>
              <w:t>由此計算推測</w:t>
            </w:r>
            <w:r w:rsidRPr="00C242CB">
              <w:rPr>
                <w:rFonts w:ascii="新細明體" w:hAnsi="新細明體" w:hint="eastAsia"/>
              </w:rPr>
              <w:t>，</w:t>
            </w:r>
            <w:r>
              <w:rPr>
                <w:rFonts w:ascii="新細明體" w:hAnsi="新細明體" w:hint="eastAsia"/>
              </w:rPr>
              <w:t>如物理站在外面看到裡面。</w:t>
            </w:r>
          </w:p>
          <w:p w:rsidR="00BE36FA" w:rsidRDefault="00BE36FA" w:rsidP="002010DF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ascii="新細明體"/>
              </w:rPr>
            </w:pPr>
            <w:r>
              <w:rPr>
                <w:rFonts w:ascii="新細明體" w:hAnsi="新細明體" w:hint="eastAsia"/>
              </w:rPr>
              <w:t>把脈雙手四指同時平均力量輕觸，有脈就到位</w:t>
            </w:r>
            <w:r w:rsidRPr="00C242CB">
              <w:rPr>
                <w:rFonts w:ascii="新細明體" w:hAnsi="新細明體" w:hint="eastAsia"/>
              </w:rPr>
              <w:t>，</w:t>
            </w:r>
            <w:r>
              <w:rPr>
                <w:rFonts w:ascii="新細明體" w:hAnsi="新細明體" w:hint="eastAsia"/>
              </w:rPr>
              <w:t>先測左大右大？次測寸大尺大？女子左手脈要大於右手</w:t>
            </w:r>
            <w:r w:rsidRPr="00C242CB">
              <w:rPr>
                <w:rFonts w:ascii="新細明體" w:hAnsi="新細明體" w:hint="eastAsia"/>
              </w:rPr>
              <w:t>，</w:t>
            </w:r>
            <w:r>
              <w:rPr>
                <w:rFonts w:ascii="新細明體" w:hAnsi="新細明體" w:hint="eastAsia"/>
              </w:rPr>
              <w:t>男子右脈大於左脈</w:t>
            </w:r>
            <w:r w:rsidRPr="00C242CB">
              <w:rPr>
                <w:rFonts w:ascii="新細明體" w:hAnsi="新細明體" w:hint="eastAsia"/>
              </w:rPr>
              <w:t>。</w:t>
            </w:r>
            <w:r>
              <w:rPr>
                <w:rFonts w:ascii="新細明體" w:hAnsi="新細明體" w:hint="eastAsia"/>
              </w:rPr>
              <w:t>本例脈緩寸脈大於尺脈尚好。</w:t>
            </w:r>
          </w:p>
          <w:p w:rsidR="00BE36FA" w:rsidRDefault="00BE36FA" w:rsidP="002010DF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ascii="新細明體"/>
              </w:rPr>
            </w:pPr>
            <w:r>
              <w:rPr>
                <w:rFonts w:ascii="新細明體" w:hAnsi="新細明體" w:hint="eastAsia"/>
              </w:rPr>
              <w:t>手掌溫度，病人手掌涼不是冰的，知常態才知病態，常人上冷下熱，心裡要有個圖，黃帝內經「肺」法象天幕，天是越高越冷，全身唯有心臟不斷地跳動，所以心臟定義為火，如果肺的功能很正常時，心火往下走，額頭應該是涼的，手掌是溫熱的（心經與心包經走到掌上），此病人額熱是肺裡津液不夠。肺的問題有兩種情形：一者陰，生理上問題，抽菸肺裡面津不夠；二者情志，陽者動能，憂能傷肺，擔憂很多事情，陽受傷則動能不足，走路會喘。</w:t>
            </w:r>
          </w:p>
          <w:p w:rsidR="00BE36FA" w:rsidRDefault="00BE36FA" w:rsidP="001C6A8E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ascii="新細明體"/>
              </w:rPr>
            </w:pPr>
            <w:r w:rsidRPr="001C6A8E">
              <w:rPr>
                <w:rFonts w:ascii="新細明體" w:hAnsi="新細明體" w:hint="eastAsia"/>
              </w:rPr>
              <w:t>病人半夜</w:t>
            </w:r>
            <w:r w:rsidRPr="001C6A8E">
              <w:rPr>
                <w:rFonts w:ascii="新細明體" w:hAnsi="新細明體"/>
              </w:rPr>
              <w:t>12</w:t>
            </w:r>
            <w:r w:rsidRPr="001C6A8E">
              <w:rPr>
                <w:rFonts w:ascii="新細明體" w:hAnsi="新細明體" w:hint="eastAsia"/>
              </w:rPr>
              <w:t>點到</w:t>
            </w:r>
            <w:r w:rsidRPr="001C6A8E">
              <w:rPr>
                <w:rFonts w:ascii="新細明體" w:hAnsi="新細明體"/>
              </w:rPr>
              <w:t>3</w:t>
            </w:r>
            <w:r w:rsidRPr="001C6A8E">
              <w:rPr>
                <w:rFonts w:ascii="新細明體" w:hAnsi="新細明體" w:hint="eastAsia"/>
              </w:rPr>
              <w:t>點不好睡，肺裡面沒有陰實，如果有實證會影響胸痛，沒有陰實。胸痛</w:t>
            </w:r>
            <w:r>
              <w:rPr>
                <w:rFonts w:ascii="新細明體" w:hAnsi="新細明體" w:hint="eastAsia"/>
              </w:rPr>
              <w:t>持續</w:t>
            </w:r>
            <w:r w:rsidRPr="001C6A8E">
              <w:rPr>
                <w:rFonts w:ascii="新細明體" w:hAnsi="新細明體" w:hint="eastAsia"/>
              </w:rPr>
              <w:t>為深層，診背部，兩肩胛之間</w:t>
            </w:r>
            <w:r>
              <w:rPr>
                <w:rFonts w:ascii="新細明體" w:hAnsi="新細明體" w:hint="eastAsia"/>
              </w:rPr>
              <w:t>對應</w:t>
            </w:r>
            <w:r w:rsidRPr="001C6A8E">
              <w:rPr>
                <w:rFonts w:ascii="新細明體" w:hAnsi="新細明體" w:hint="eastAsia"/>
              </w:rPr>
              <w:t>是第七椎，與肩平齊是第一椎，查第五椎有壓痛點，代表心臟有問題。心臟管月經，心氣不足，陽的動量不足，月經不來。何謂陽足？舉例汽車引擎催油有</w:t>
            </w:r>
            <w:r w:rsidRPr="001C6A8E">
              <w:rPr>
                <w:rFonts w:ascii="新細明體" w:hAnsi="新細明體"/>
              </w:rPr>
              <w:t>100</w:t>
            </w:r>
            <w:r w:rsidRPr="001C6A8E">
              <w:rPr>
                <w:rFonts w:ascii="新細明體" w:hAnsi="新細明體" w:hint="eastAsia"/>
              </w:rPr>
              <w:t>匹馬力，同樣的引擎剩下</w:t>
            </w:r>
            <w:r w:rsidRPr="001C6A8E">
              <w:rPr>
                <w:rFonts w:ascii="新細明體" w:hAnsi="新細明體"/>
              </w:rPr>
              <w:t>50</w:t>
            </w:r>
            <w:r w:rsidRPr="001C6A8E">
              <w:rPr>
                <w:rFonts w:ascii="新細明體" w:hAnsi="新細明體" w:hint="eastAsia"/>
              </w:rPr>
              <w:t>馬力，不見</w:t>
            </w:r>
            <w:r w:rsidRPr="001C6A8E">
              <w:rPr>
                <w:rFonts w:ascii="新細明體" w:hAnsi="新細明體"/>
              </w:rPr>
              <w:t xml:space="preserve">50 </w:t>
            </w:r>
            <w:r w:rsidRPr="001C6A8E">
              <w:rPr>
                <w:rFonts w:ascii="新細明體" w:hAnsi="新細明體" w:hint="eastAsia"/>
              </w:rPr>
              <w:t>馬力，在上面漏</w:t>
            </w:r>
            <w:r>
              <w:rPr>
                <w:rFonts w:ascii="新細明體" w:hAnsi="新細明體" w:hint="eastAsia"/>
              </w:rPr>
              <w:t>氣漏掉了，所以病人上面很熱，因為熱是陽，陽虛掉了，所以要把心臟</w:t>
            </w:r>
            <w:r w:rsidRPr="001C6A8E">
              <w:rPr>
                <w:rFonts w:ascii="新細明體" w:hAnsi="新細明體" w:hint="eastAsia"/>
              </w:rPr>
              <w:t>調理好。若結構問題如瓣膜閉鎖不全，是陰有問題（</w:t>
            </w:r>
            <w:r>
              <w:rPr>
                <w:rFonts w:ascii="新細明體" w:hAnsi="新細明體" w:hint="eastAsia"/>
              </w:rPr>
              <w:t>本例</w:t>
            </w:r>
            <w:r w:rsidRPr="001C6A8E">
              <w:rPr>
                <w:rFonts w:ascii="新細明體" w:hAnsi="新細明體" w:hint="eastAsia"/>
              </w:rPr>
              <w:t>不是陰實</w:t>
            </w:r>
            <w:r>
              <w:rPr>
                <w:rFonts w:ascii="新細明體" w:hAnsi="新細明體" w:hint="eastAsia"/>
              </w:rPr>
              <w:t>，</w:t>
            </w:r>
            <w:r w:rsidRPr="001C6A8E">
              <w:rPr>
                <w:rFonts w:ascii="新細明體" w:hAnsi="新細明體" w:hint="eastAsia"/>
              </w:rPr>
              <w:t>心</w:t>
            </w:r>
            <w:r>
              <w:rPr>
                <w:rFonts w:ascii="新細明體" w:hAnsi="新細明體" w:hint="eastAsia"/>
              </w:rPr>
              <w:t>跳</w:t>
            </w:r>
            <w:r w:rsidRPr="001C6A8E">
              <w:rPr>
                <w:rFonts w:ascii="新細明體" w:hAnsi="新細明體" w:hint="eastAsia"/>
              </w:rPr>
              <w:t>較緩），</w:t>
            </w:r>
            <w:r>
              <w:rPr>
                <w:rFonts w:ascii="新細明體" w:hAnsi="新細明體" w:hint="eastAsia"/>
              </w:rPr>
              <w:t>病人</w:t>
            </w:r>
            <w:r w:rsidRPr="001C6A8E">
              <w:rPr>
                <w:rFonts w:ascii="新細明體" w:hAnsi="新細明體" w:hint="eastAsia"/>
              </w:rPr>
              <w:t>常</w:t>
            </w:r>
            <w:r w:rsidRPr="00556386">
              <w:rPr>
                <w:rFonts w:ascii="新細明體" w:hAnsi="新細明體" w:hint="eastAsia"/>
                <w:color w:val="000000"/>
              </w:rPr>
              <w:t>心痛</w:t>
            </w:r>
            <w:r w:rsidRPr="001C6A8E">
              <w:rPr>
                <w:rFonts w:ascii="新細明體" w:hAnsi="新細明體" w:hint="eastAsia"/>
              </w:rPr>
              <w:t>與肩膀痛，嚴重者</w:t>
            </w:r>
            <w:r>
              <w:rPr>
                <w:rFonts w:ascii="新細明體" w:hAnsi="新細明體" w:hint="eastAsia"/>
              </w:rPr>
              <w:t>後頸項肩痛，一累馬上就肩膀痛，因瓣膜出血量不均勻，尤其高空下來壓力變化</w:t>
            </w:r>
            <w:r w:rsidRPr="001C6A8E">
              <w:rPr>
                <w:rFonts w:ascii="新細明體" w:hAnsi="新細明體" w:hint="eastAsia"/>
              </w:rPr>
              <w:t>大最明顯，</w:t>
            </w:r>
            <w:r>
              <w:rPr>
                <w:rFonts w:ascii="新細明體" w:hAnsi="新細明體" w:hint="eastAsia"/>
              </w:rPr>
              <w:t>手熱上逆</w:t>
            </w:r>
            <w:r w:rsidRPr="001C6A8E">
              <w:rPr>
                <w:rFonts w:ascii="新細明體" w:hAnsi="新細明體" w:hint="eastAsia"/>
              </w:rPr>
              <w:t>頭熱</w:t>
            </w:r>
            <w:r>
              <w:rPr>
                <w:rFonts w:ascii="新細明體" w:hAnsi="新細明體" w:hint="eastAsia"/>
              </w:rPr>
              <w:t>是</w:t>
            </w:r>
            <w:r w:rsidRPr="001C6A8E">
              <w:rPr>
                <w:rFonts w:ascii="新細明體" w:hAnsi="新細明體" w:hint="eastAsia"/>
              </w:rPr>
              <w:t>心陽往外走</w:t>
            </w:r>
            <w:r>
              <w:rPr>
                <w:rFonts w:ascii="新細明體" w:hAnsi="新細明體" w:hint="eastAsia"/>
              </w:rPr>
              <w:t>陽虛</w:t>
            </w:r>
            <w:r w:rsidRPr="001C6A8E">
              <w:rPr>
                <w:rFonts w:ascii="新細明體" w:hAnsi="新細明體" w:hint="eastAsia"/>
              </w:rPr>
              <w:t>。</w:t>
            </w:r>
          </w:p>
          <w:p w:rsidR="00BE36FA" w:rsidRPr="001C6A8E" w:rsidRDefault="00BE36FA" w:rsidP="001C6A8E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ascii="新細明體"/>
              </w:rPr>
            </w:pPr>
            <w:r w:rsidRPr="001C6A8E">
              <w:rPr>
                <w:rFonts w:ascii="新細明體" w:hAnsi="新細明體" w:hint="eastAsia"/>
              </w:rPr>
              <w:t>病人右肋下痛一年半，膽位</w:t>
            </w:r>
            <w:r>
              <w:rPr>
                <w:rFonts w:ascii="新細明體" w:hAnsi="新細明體" w:hint="eastAsia"/>
              </w:rPr>
              <w:t>的</w:t>
            </w:r>
            <w:r w:rsidRPr="001C6A8E">
              <w:rPr>
                <w:rFonts w:ascii="新細明體" w:hAnsi="新細明體" w:hint="eastAsia"/>
              </w:rPr>
              <w:t>置很深，查耳穴上肝膽點，眼診肝區圈紋有脂肪肝，肝下方有一褐</w:t>
            </w:r>
            <w:r>
              <w:rPr>
                <w:rFonts w:ascii="新細明體" w:hAnsi="新細明體" w:hint="eastAsia"/>
              </w:rPr>
              <w:t>點</w:t>
            </w:r>
            <w:r w:rsidRPr="001C6A8E">
              <w:rPr>
                <w:rFonts w:ascii="新細明體" w:hAnsi="新細明體" w:hint="eastAsia"/>
              </w:rPr>
              <w:t>，</w:t>
            </w:r>
            <w:r>
              <w:rPr>
                <w:rFonts w:ascii="新細明體" w:hAnsi="新細明體" w:hint="eastAsia"/>
              </w:rPr>
              <w:t>肝積毒素。</w:t>
            </w:r>
            <w:r w:rsidRPr="001C6A8E">
              <w:rPr>
                <w:rFonts w:ascii="新細明體" w:hAnsi="新細明體" w:hint="eastAsia"/>
              </w:rPr>
              <w:t>眼中血絲多，為心陽上</w:t>
            </w:r>
            <w:r>
              <w:rPr>
                <w:rFonts w:ascii="新細明體" w:hAnsi="新細明體" w:hint="eastAsia"/>
              </w:rPr>
              <w:t>浮</w:t>
            </w:r>
            <w:r w:rsidRPr="001C6A8E">
              <w:rPr>
                <w:rFonts w:ascii="新細明體" w:hAnsi="新細明體" w:hint="eastAsia"/>
              </w:rPr>
              <w:t>衝肺</w:t>
            </w:r>
            <w:r>
              <w:rPr>
                <w:rFonts w:ascii="新細明體" w:hAnsi="新細明體" w:hint="eastAsia"/>
              </w:rPr>
              <w:t>，</w:t>
            </w:r>
            <w:r w:rsidRPr="001C6A8E">
              <w:rPr>
                <w:rFonts w:ascii="新細明體" w:hAnsi="新細明體" w:hint="eastAsia"/>
              </w:rPr>
              <w:t>肺陰不足沒法控制住心陽，</w:t>
            </w:r>
            <w:r>
              <w:rPr>
                <w:rFonts w:ascii="新細明體" w:hAnsi="新細明體" w:hint="eastAsia"/>
              </w:rPr>
              <w:t>把</w:t>
            </w:r>
            <w:r w:rsidRPr="001C6A8E">
              <w:rPr>
                <w:rFonts w:ascii="新細明體" w:hAnsi="新細明體" w:hint="eastAsia"/>
              </w:rPr>
              <w:t>肺修好把遺失的心陽導引入肺</w:t>
            </w:r>
            <w:r>
              <w:rPr>
                <w:rFonts w:ascii="新細明體" w:hAnsi="新細明體" w:hint="eastAsia"/>
              </w:rPr>
              <w:t>，</w:t>
            </w:r>
            <w:r w:rsidRPr="001C6A8E">
              <w:rPr>
                <w:rFonts w:ascii="新細明體" w:hAnsi="新細明體" w:hint="eastAsia"/>
              </w:rPr>
              <w:t>如汽車引擎溫度</w:t>
            </w:r>
            <w:r>
              <w:rPr>
                <w:rFonts w:ascii="新細明體" w:hAnsi="新細明體" w:hint="eastAsia"/>
              </w:rPr>
              <w:t>昇</w:t>
            </w:r>
            <w:r w:rsidRPr="001C6A8E">
              <w:rPr>
                <w:rFonts w:ascii="新細明體" w:hAnsi="新細明體" w:hint="eastAsia"/>
              </w:rPr>
              <w:t>高不一定是引擎問題，一是機油沒了，心血不足（脈</w:t>
            </w:r>
            <w:r>
              <w:rPr>
                <w:rFonts w:ascii="新細明體" w:hAnsi="新細明體" w:hint="eastAsia"/>
              </w:rPr>
              <w:t>或寸脈</w:t>
            </w:r>
            <w:r w:rsidRPr="001C6A8E">
              <w:rPr>
                <w:rFonts w:ascii="新細明體" w:hAnsi="新細明體" w:hint="eastAsia"/>
              </w:rPr>
              <w:t>較大，芤脈）失眠</w:t>
            </w:r>
            <w:r>
              <w:rPr>
                <w:rFonts w:ascii="新細明體" w:hAnsi="新細明體" w:hint="eastAsia"/>
              </w:rPr>
              <w:t>，用</w:t>
            </w:r>
            <w:r w:rsidRPr="001C6A8E">
              <w:rPr>
                <w:rFonts w:ascii="新細明體" w:hAnsi="新細明體" w:hint="eastAsia"/>
              </w:rPr>
              <w:t>黃連阿膠湯症（舌苔黃乾）如</w:t>
            </w:r>
            <w:r>
              <w:rPr>
                <w:rFonts w:ascii="新細明體" w:hAnsi="新細明體" w:hint="eastAsia"/>
              </w:rPr>
              <w:t>添</w:t>
            </w:r>
            <w:r w:rsidRPr="001C6A8E">
              <w:rPr>
                <w:rFonts w:ascii="新細明體" w:hAnsi="新細明體" w:hint="eastAsia"/>
              </w:rPr>
              <w:t>機油</w:t>
            </w:r>
            <w:r>
              <w:rPr>
                <w:rFonts w:ascii="新細明體" w:hAnsi="新細明體" w:hint="eastAsia"/>
              </w:rPr>
              <w:t>；二是</w:t>
            </w:r>
            <w:r w:rsidRPr="001C6A8E">
              <w:rPr>
                <w:rFonts w:ascii="新細明體" w:hAnsi="新細明體" w:hint="eastAsia"/>
              </w:rPr>
              <w:t>汽車水箱溫度不夠，寒涼滋陰的藥麥門冬湯、白虎湯等白色滋陰的藥</w:t>
            </w:r>
            <w:r>
              <w:rPr>
                <w:rFonts w:ascii="新細明體" w:hAnsi="新細明體" w:hint="eastAsia"/>
              </w:rPr>
              <w:t>到肺如</w:t>
            </w:r>
            <w:r w:rsidRPr="001C6A8E">
              <w:rPr>
                <w:rFonts w:ascii="新細明體" w:hAnsi="新細明體" w:hint="eastAsia"/>
              </w:rPr>
              <w:t>水箱加滿水。</w:t>
            </w:r>
          </w:p>
          <w:p w:rsidR="00BE36FA" w:rsidRPr="002010DF" w:rsidRDefault="00BE36FA" w:rsidP="00612252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ascii="新細明體"/>
              </w:rPr>
            </w:pPr>
            <w:r>
              <w:rPr>
                <w:rFonts w:ascii="新細明體" w:hAnsi="新細明體" w:hint="eastAsia"/>
              </w:rPr>
              <w:t>薤白色白大蒜味道，辛辣入肺，白色入肺，滋補肺水箱水不夠，修補心臟，胸痹病脈治篇心痛徹背痛徹心瓜簍薤白桂枝湯，手冷加桂枝。清肝解毒柴胡、鬱金、龍膽草，已經有痛，有瘀血，加重白芍，茜草。胸部脹但排不出月經，四物湯加炒麥芽，有熱用生地。小便黃、下午排氣，用小承氣湯，仲景胸滿用枳實，腹滿用白芍，排氣多用厚朴鎮逆降氣，有排便但不多，大黃減量用二錢，九碗煮三碗，一碗不到一錢劑量。若肋下痛、大便不出、噁心又胸脅苦滿用大柴胡湯。本例整體病在血分，肝藏血、心主血、脾統血，三者為血分之臟，肺主氣，入肝入心藥較多。左側陽陵泉下壓痛點測膽結石，以上開了入肝藥再加入膽的藥，四逆散柴胡枳實炙草，加海金砂象膽砂、五倍子象膽囊，兩藥合用化膽結石。</w:t>
            </w:r>
          </w:p>
        </w:tc>
      </w:tr>
    </w:tbl>
    <w:p w:rsidR="00BE36FA" w:rsidRDefault="00BE36FA" w:rsidP="00802464"/>
    <w:sectPr w:rsidR="00BE36FA" w:rsidSect="00DD76C8">
      <w:pgSz w:w="11906" w:h="16838"/>
      <w:pgMar w:top="1134" w:right="1797" w:bottom="1440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36FA" w:rsidRDefault="00BE36FA" w:rsidP="00066625">
      <w:r>
        <w:separator/>
      </w:r>
    </w:p>
  </w:endnote>
  <w:endnote w:type="continuationSeparator" w:id="1">
    <w:p w:rsidR="00BE36FA" w:rsidRDefault="00BE36FA" w:rsidP="000666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36FA" w:rsidRDefault="00BE36FA" w:rsidP="00066625">
      <w:r>
        <w:separator/>
      </w:r>
    </w:p>
  </w:footnote>
  <w:footnote w:type="continuationSeparator" w:id="1">
    <w:p w:rsidR="00BE36FA" w:rsidRDefault="00BE36FA" w:rsidP="0006662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F7A4F"/>
    <w:multiLevelType w:val="hybridMultilevel"/>
    <w:tmpl w:val="E3FAAE5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  <w:rPr>
        <w:rFonts w:cs="Times New Roman"/>
      </w:rPr>
    </w:lvl>
  </w:abstractNum>
  <w:abstractNum w:abstractNumId="1">
    <w:nsid w:val="635B5A72"/>
    <w:multiLevelType w:val="hybridMultilevel"/>
    <w:tmpl w:val="39D4D074"/>
    <w:lvl w:ilvl="0" w:tplc="EDD0D78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2">
    <w:nsid w:val="75FA4742"/>
    <w:multiLevelType w:val="hybridMultilevel"/>
    <w:tmpl w:val="D9BCBB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159E8"/>
    <w:rsid w:val="00013847"/>
    <w:rsid w:val="000159E8"/>
    <w:rsid w:val="0002047F"/>
    <w:rsid w:val="00020631"/>
    <w:rsid w:val="00023DBC"/>
    <w:rsid w:val="00023F6D"/>
    <w:rsid w:val="00050D07"/>
    <w:rsid w:val="00050FA5"/>
    <w:rsid w:val="0005290F"/>
    <w:rsid w:val="000540FE"/>
    <w:rsid w:val="000618B3"/>
    <w:rsid w:val="00066625"/>
    <w:rsid w:val="000674A7"/>
    <w:rsid w:val="00076F28"/>
    <w:rsid w:val="00082649"/>
    <w:rsid w:val="000847D5"/>
    <w:rsid w:val="00086609"/>
    <w:rsid w:val="00092130"/>
    <w:rsid w:val="000A4998"/>
    <w:rsid w:val="000A7CBD"/>
    <w:rsid w:val="000B49ED"/>
    <w:rsid w:val="000B4B0E"/>
    <w:rsid w:val="000B4B2A"/>
    <w:rsid w:val="000C1708"/>
    <w:rsid w:val="000D08D0"/>
    <w:rsid w:val="000E21DD"/>
    <w:rsid w:val="000E4217"/>
    <w:rsid w:val="00146329"/>
    <w:rsid w:val="0014656C"/>
    <w:rsid w:val="001479AA"/>
    <w:rsid w:val="00156AB8"/>
    <w:rsid w:val="00171553"/>
    <w:rsid w:val="001723CA"/>
    <w:rsid w:val="00175C0F"/>
    <w:rsid w:val="00183F1C"/>
    <w:rsid w:val="0018697A"/>
    <w:rsid w:val="00193637"/>
    <w:rsid w:val="001948BC"/>
    <w:rsid w:val="001A2CD8"/>
    <w:rsid w:val="001C2997"/>
    <w:rsid w:val="001C4E57"/>
    <w:rsid w:val="001C54D5"/>
    <w:rsid w:val="001C6A8E"/>
    <w:rsid w:val="001D74B3"/>
    <w:rsid w:val="001E78B5"/>
    <w:rsid w:val="00200B45"/>
    <w:rsid w:val="002010DF"/>
    <w:rsid w:val="002027D5"/>
    <w:rsid w:val="002113A5"/>
    <w:rsid w:val="00211F14"/>
    <w:rsid w:val="002147F6"/>
    <w:rsid w:val="00254164"/>
    <w:rsid w:val="002567F9"/>
    <w:rsid w:val="002733E2"/>
    <w:rsid w:val="0028161E"/>
    <w:rsid w:val="00282D6D"/>
    <w:rsid w:val="00293190"/>
    <w:rsid w:val="00296F5D"/>
    <w:rsid w:val="00297EDA"/>
    <w:rsid w:val="002A2636"/>
    <w:rsid w:val="002A4A61"/>
    <w:rsid w:val="002A777A"/>
    <w:rsid w:val="002A7FB7"/>
    <w:rsid w:val="002B2680"/>
    <w:rsid w:val="002B4186"/>
    <w:rsid w:val="002B4321"/>
    <w:rsid w:val="002B461E"/>
    <w:rsid w:val="002C2F30"/>
    <w:rsid w:val="002C5A0D"/>
    <w:rsid w:val="002C5C1E"/>
    <w:rsid w:val="002D23BD"/>
    <w:rsid w:val="002D3A82"/>
    <w:rsid w:val="002E3C89"/>
    <w:rsid w:val="002E70A0"/>
    <w:rsid w:val="00300745"/>
    <w:rsid w:val="003041F8"/>
    <w:rsid w:val="00307F9B"/>
    <w:rsid w:val="0031488C"/>
    <w:rsid w:val="0032704C"/>
    <w:rsid w:val="00334344"/>
    <w:rsid w:val="00336C04"/>
    <w:rsid w:val="00347D21"/>
    <w:rsid w:val="00353532"/>
    <w:rsid w:val="003558FC"/>
    <w:rsid w:val="003631F8"/>
    <w:rsid w:val="00364764"/>
    <w:rsid w:val="003758BE"/>
    <w:rsid w:val="00381DB2"/>
    <w:rsid w:val="00386EAA"/>
    <w:rsid w:val="003871FD"/>
    <w:rsid w:val="00393F08"/>
    <w:rsid w:val="003958A0"/>
    <w:rsid w:val="003B1629"/>
    <w:rsid w:val="003D3556"/>
    <w:rsid w:val="003E2039"/>
    <w:rsid w:val="003F1002"/>
    <w:rsid w:val="003F1668"/>
    <w:rsid w:val="00404451"/>
    <w:rsid w:val="004305EE"/>
    <w:rsid w:val="00434430"/>
    <w:rsid w:val="00436648"/>
    <w:rsid w:val="00441878"/>
    <w:rsid w:val="00452FBB"/>
    <w:rsid w:val="0046030B"/>
    <w:rsid w:val="00462148"/>
    <w:rsid w:val="00480EEC"/>
    <w:rsid w:val="00487828"/>
    <w:rsid w:val="00497E9A"/>
    <w:rsid w:val="004A36A5"/>
    <w:rsid w:val="004B3058"/>
    <w:rsid w:val="004B7E78"/>
    <w:rsid w:val="004C00C1"/>
    <w:rsid w:val="004D2FE7"/>
    <w:rsid w:val="004D526C"/>
    <w:rsid w:val="004E1CB0"/>
    <w:rsid w:val="004E3CCC"/>
    <w:rsid w:val="004F5845"/>
    <w:rsid w:val="005005EF"/>
    <w:rsid w:val="005023BB"/>
    <w:rsid w:val="00507119"/>
    <w:rsid w:val="00507854"/>
    <w:rsid w:val="00515149"/>
    <w:rsid w:val="005204E1"/>
    <w:rsid w:val="00526E0B"/>
    <w:rsid w:val="00537286"/>
    <w:rsid w:val="00540363"/>
    <w:rsid w:val="00547AFC"/>
    <w:rsid w:val="00550CC2"/>
    <w:rsid w:val="00556386"/>
    <w:rsid w:val="00560D02"/>
    <w:rsid w:val="00564914"/>
    <w:rsid w:val="005769DF"/>
    <w:rsid w:val="00576BEB"/>
    <w:rsid w:val="005842D2"/>
    <w:rsid w:val="00593D5E"/>
    <w:rsid w:val="005944DF"/>
    <w:rsid w:val="005A0CDD"/>
    <w:rsid w:val="005A6066"/>
    <w:rsid w:val="005C5B35"/>
    <w:rsid w:val="005C5C42"/>
    <w:rsid w:val="005E218C"/>
    <w:rsid w:val="005E4975"/>
    <w:rsid w:val="005F3728"/>
    <w:rsid w:val="005F3D9B"/>
    <w:rsid w:val="005F3E56"/>
    <w:rsid w:val="00606963"/>
    <w:rsid w:val="00612252"/>
    <w:rsid w:val="00640064"/>
    <w:rsid w:val="00640FA6"/>
    <w:rsid w:val="00641748"/>
    <w:rsid w:val="00645DF3"/>
    <w:rsid w:val="00665154"/>
    <w:rsid w:val="006678F2"/>
    <w:rsid w:val="00667E15"/>
    <w:rsid w:val="00672FC3"/>
    <w:rsid w:val="00695D28"/>
    <w:rsid w:val="00697347"/>
    <w:rsid w:val="006D1B94"/>
    <w:rsid w:val="006E66FC"/>
    <w:rsid w:val="0070175D"/>
    <w:rsid w:val="007111BB"/>
    <w:rsid w:val="007211E3"/>
    <w:rsid w:val="00721ECA"/>
    <w:rsid w:val="00723E7F"/>
    <w:rsid w:val="007502FA"/>
    <w:rsid w:val="0075154A"/>
    <w:rsid w:val="00753858"/>
    <w:rsid w:val="00755B7C"/>
    <w:rsid w:val="00756E7E"/>
    <w:rsid w:val="00765E3F"/>
    <w:rsid w:val="0077329C"/>
    <w:rsid w:val="007872EC"/>
    <w:rsid w:val="007961E1"/>
    <w:rsid w:val="007A0C79"/>
    <w:rsid w:val="007A4861"/>
    <w:rsid w:val="007B7B55"/>
    <w:rsid w:val="007C54EE"/>
    <w:rsid w:val="007D425A"/>
    <w:rsid w:val="007D5F4A"/>
    <w:rsid w:val="007E4EBC"/>
    <w:rsid w:val="007E6339"/>
    <w:rsid w:val="00802464"/>
    <w:rsid w:val="00810A3D"/>
    <w:rsid w:val="00822ADB"/>
    <w:rsid w:val="008273CB"/>
    <w:rsid w:val="0085006B"/>
    <w:rsid w:val="00860B8F"/>
    <w:rsid w:val="00863210"/>
    <w:rsid w:val="00864AD1"/>
    <w:rsid w:val="00876B94"/>
    <w:rsid w:val="00877A6D"/>
    <w:rsid w:val="00886975"/>
    <w:rsid w:val="00890D61"/>
    <w:rsid w:val="00892E01"/>
    <w:rsid w:val="0089334D"/>
    <w:rsid w:val="008A3E56"/>
    <w:rsid w:val="008A5B4C"/>
    <w:rsid w:val="008B16F0"/>
    <w:rsid w:val="008B39E1"/>
    <w:rsid w:val="008B73F1"/>
    <w:rsid w:val="008C61A6"/>
    <w:rsid w:val="008E0764"/>
    <w:rsid w:val="008E19CF"/>
    <w:rsid w:val="008E3F88"/>
    <w:rsid w:val="008E43AA"/>
    <w:rsid w:val="009013AB"/>
    <w:rsid w:val="0090456A"/>
    <w:rsid w:val="009066B5"/>
    <w:rsid w:val="00920754"/>
    <w:rsid w:val="00920D25"/>
    <w:rsid w:val="009266C1"/>
    <w:rsid w:val="00926A63"/>
    <w:rsid w:val="00937384"/>
    <w:rsid w:val="00940F31"/>
    <w:rsid w:val="00946E29"/>
    <w:rsid w:val="009478DB"/>
    <w:rsid w:val="009500BD"/>
    <w:rsid w:val="009567D7"/>
    <w:rsid w:val="00957D85"/>
    <w:rsid w:val="009700F2"/>
    <w:rsid w:val="009702EE"/>
    <w:rsid w:val="00981B1D"/>
    <w:rsid w:val="00984E0F"/>
    <w:rsid w:val="00992462"/>
    <w:rsid w:val="009A54CC"/>
    <w:rsid w:val="009B2D0F"/>
    <w:rsid w:val="009C0FC4"/>
    <w:rsid w:val="009C15AA"/>
    <w:rsid w:val="009E20B1"/>
    <w:rsid w:val="009E6D9C"/>
    <w:rsid w:val="009F6B56"/>
    <w:rsid w:val="009F7F4B"/>
    <w:rsid w:val="00A00084"/>
    <w:rsid w:val="00A050BA"/>
    <w:rsid w:val="00A062B7"/>
    <w:rsid w:val="00A1023D"/>
    <w:rsid w:val="00A14503"/>
    <w:rsid w:val="00A26F88"/>
    <w:rsid w:val="00A320A6"/>
    <w:rsid w:val="00A32D8F"/>
    <w:rsid w:val="00A40B6F"/>
    <w:rsid w:val="00A5674C"/>
    <w:rsid w:val="00A603B9"/>
    <w:rsid w:val="00A610D3"/>
    <w:rsid w:val="00A629C8"/>
    <w:rsid w:val="00A70E5C"/>
    <w:rsid w:val="00A73F47"/>
    <w:rsid w:val="00A76AB0"/>
    <w:rsid w:val="00A76CAF"/>
    <w:rsid w:val="00A76E67"/>
    <w:rsid w:val="00A852E3"/>
    <w:rsid w:val="00AB608E"/>
    <w:rsid w:val="00AC0055"/>
    <w:rsid w:val="00AC25AB"/>
    <w:rsid w:val="00AC61AB"/>
    <w:rsid w:val="00AD00BD"/>
    <w:rsid w:val="00AE1845"/>
    <w:rsid w:val="00AE20D8"/>
    <w:rsid w:val="00AE27E1"/>
    <w:rsid w:val="00AE4616"/>
    <w:rsid w:val="00B10169"/>
    <w:rsid w:val="00B174BD"/>
    <w:rsid w:val="00B23435"/>
    <w:rsid w:val="00B23793"/>
    <w:rsid w:val="00B241C4"/>
    <w:rsid w:val="00B33C7E"/>
    <w:rsid w:val="00B3503B"/>
    <w:rsid w:val="00B40F0C"/>
    <w:rsid w:val="00B507A6"/>
    <w:rsid w:val="00B550DE"/>
    <w:rsid w:val="00B5587B"/>
    <w:rsid w:val="00B63E53"/>
    <w:rsid w:val="00B6442E"/>
    <w:rsid w:val="00B65134"/>
    <w:rsid w:val="00B665CA"/>
    <w:rsid w:val="00B67461"/>
    <w:rsid w:val="00B76282"/>
    <w:rsid w:val="00B775DC"/>
    <w:rsid w:val="00BA02CA"/>
    <w:rsid w:val="00BB10DF"/>
    <w:rsid w:val="00BB2BDC"/>
    <w:rsid w:val="00BB5981"/>
    <w:rsid w:val="00BB7908"/>
    <w:rsid w:val="00BC1ED1"/>
    <w:rsid w:val="00BC6A7C"/>
    <w:rsid w:val="00BC6A85"/>
    <w:rsid w:val="00BD1006"/>
    <w:rsid w:val="00BD663D"/>
    <w:rsid w:val="00BE36FA"/>
    <w:rsid w:val="00BE5496"/>
    <w:rsid w:val="00BF0D0D"/>
    <w:rsid w:val="00BF0FE7"/>
    <w:rsid w:val="00BF21BB"/>
    <w:rsid w:val="00BF2451"/>
    <w:rsid w:val="00C01799"/>
    <w:rsid w:val="00C0522B"/>
    <w:rsid w:val="00C1634A"/>
    <w:rsid w:val="00C16FC1"/>
    <w:rsid w:val="00C179C5"/>
    <w:rsid w:val="00C23025"/>
    <w:rsid w:val="00C23750"/>
    <w:rsid w:val="00C23CD9"/>
    <w:rsid w:val="00C242CB"/>
    <w:rsid w:val="00C2444A"/>
    <w:rsid w:val="00C3545A"/>
    <w:rsid w:val="00C53363"/>
    <w:rsid w:val="00C5699C"/>
    <w:rsid w:val="00C75D9E"/>
    <w:rsid w:val="00C80B00"/>
    <w:rsid w:val="00C8587A"/>
    <w:rsid w:val="00C917B5"/>
    <w:rsid w:val="00C96E75"/>
    <w:rsid w:val="00CA529E"/>
    <w:rsid w:val="00CA561D"/>
    <w:rsid w:val="00CB7378"/>
    <w:rsid w:val="00CD61E0"/>
    <w:rsid w:val="00CD76EE"/>
    <w:rsid w:val="00D13751"/>
    <w:rsid w:val="00D212C9"/>
    <w:rsid w:val="00D22480"/>
    <w:rsid w:val="00D26634"/>
    <w:rsid w:val="00D26A42"/>
    <w:rsid w:val="00D316C6"/>
    <w:rsid w:val="00D40D69"/>
    <w:rsid w:val="00D50A3F"/>
    <w:rsid w:val="00D53D5E"/>
    <w:rsid w:val="00D7582E"/>
    <w:rsid w:val="00D86534"/>
    <w:rsid w:val="00D947F6"/>
    <w:rsid w:val="00D97D03"/>
    <w:rsid w:val="00DA6DF0"/>
    <w:rsid w:val="00DB2799"/>
    <w:rsid w:val="00DB288C"/>
    <w:rsid w:val="00DB4AC6"/>
    <w:rsid w:val="00DC20DB"/>
    <w:rsid w:val="00DC6D10"/>
    <w:rsid w:val="00DD428B"/>
    <w:rsid w:val="00DD76C8"/>
    <w:rsid w:val="00DE0CC1"/>
    <w:rsid w:val="00DE1381"/>
    <w:rsid w:val="00DE3496"/>
    <w:rsid w:val="00DE6CF3"/>
    <w:rsid w:val="00DF6378"/>
    <w:rsid w:val="00E00406"/>
    <w:rsid w:val="00E0679F"/>
    <w:rsid w:val="00E06F90"/>
    <w:rsid w:val="00E12C24"/>
    <w:rsid w:val="00E15BB0"/>
    <w:rsid w:val="00E23303"/>
    <w:rsid w:val="00E23620"/>
    <w:rsid w:val="00E3214F"/>
    <w:rsid w:val="00E34387"/>
    <w:rsid w:val="00E35214"/>
    <w:rsid w:val="00E3736B"/>
    <w:rsid w:val="00E42E2C"/>
    <w:rsid w:val="00E47570"/>
    <w:rsid w:val="00E60AA7"/>
    <w:rsid w:val="00E909F0"/>
    <w:rsid w:val="00E90B6C"/>
    <w:rsid w:val="00EB412F"/>
    <w:rsid w:val="00EB5551"/>
    <w:rsid w:val="00EB6441"/>
    <w:rsid w:val="00EC3C24"/>
    <w:rsid w:val="00ED0162"/>
    <w:rsid w:val="00ED1E2F"/>
    <w:rsid w:val="00ED66A8"/>
    <w:rsid w:val="00ED7794"/>
    <w:rsid w:val="00EE5A17"/>
    <w:rsid w:val="00EF5282"/>
    <w:rsid w:val="00EF532D"/>
    <w:rsid w:val="00F11EA7"/>
    <w:rsid w:val="00F1668D"/>
    <w:rsid w:val="00F237E8"/>
    <w:rsid w:val="00F312B1"/>
    <w:rsid w:val="00F506D9"/>
    <w:rsid w:val="00F6133B"/>
    <w:rsid w:val="00F71751"/>
    <w:rsid w:val="00F81972"/>
    <w:rsid w:val="00F905F1"/>
    <w:rsid w:val="00FA2310"/>
    <w:rsid w:val="00FA5857"/>
    <w:rsid w:val="00FB2A48"/>
    <w:rsid w:val="00FC77C7"/>
    <w:rsid w:val="00FD7693"/>
    <w:rsid w:val="00FE3079"/>
    <w:rsid w:val="00FF0351"/>
    <w:rsid w:val="00FF26BA"/>
    <w:rsid w:val="00FF60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martTagType w:namespaceuri="urn:schemas-microsoft-com:office:smarttags" w:name="chsdate"/>
  <w:smartTagType w:namespaceuri="urn:schemas-microsoft-com:office:smarttags" w:name="PersonNam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76C8"/>
    <w:pPr>
      <w:widowControl w:val="0"/>
    </w:pPr>
    <w:rPr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666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locked/>
    <w:rsid w:val="00066625"/>
    <w:rPr>
      <w:rFonts w:cs="Times New Roman"/>
      <w:kern w:val="2"/>
    </w:rPr>
  </w:style>
  <w:style w:type="paragraph" w:styleId="Footer">
    <w:name w:val="footer"/>
    <w:basedOn w:val="Normal"/>
    <w:link w:val="FooterChar"/>
    <w:uiPriority w:val="99"/>
    <w:rsid w:val="000666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locked/>
    <w:rsid w:val="00066625"/>
    <w:rPr>
      <w:rFonts w:cs="Times New Roman"/>
      <w:kern w:val="2"/>
    </w:rPr>
  </w:style>
  <w:style w:type="paragraph" w:styleId="ListParagraph">
    <w:name w:val="List Paragraph"/>
    <w:basedOn w:val="Normal"/>
    <w:uiPriority w:val="99"/>
    <w:qFormat/>
    <w:rsid w:val="00156AB8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111</TotalTime>
  <Pages>3</Pages>
  <Words>247</Words>
  <Characters>1411</Characters>
  <Application>Microsoft Office Outlook</Application>
  <DocSecurity>0</DocSecurity>
  <Lines>0</Lines>
  <Paragraphs>0</Paragraphs>
  <ScaleCrop>false</ScaleCrop>
  <Company>大漠神部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姓名</dc:title>
  <dc:subject/>
  <dc:creator>Genghis.Khan</dc:creator>
  <cp:keywords/>
  <dc:description/>
  <cp:lastModifiedBy>Sunny fon</cp:lastModifiedBy>
  <cp:revision>91</cp:revision>
  <cp:lastPrinted>2007-09-12T11:23:00Z</cp:lastPrinted>
  <dcterms:created xsi:type="dcterms:W3CDTF">2008-09-12T01:29:00Z</dcterms:created>
  <dcterms:modified xsi:type="dcterms:W3CDTF">2008-09-27T14:08:00Z</dcterms:modified>
</cp:coreProperties>
</file>