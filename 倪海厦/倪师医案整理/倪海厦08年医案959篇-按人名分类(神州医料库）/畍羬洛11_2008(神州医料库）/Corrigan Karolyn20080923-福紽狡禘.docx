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6A1610" w:rsidRPr="00D9161D">
        <w:trPr>
          <w:trHeight w:val="170"/>
        </w:trPr>
        <w:tc>
          <w:tcPr>
            <w:tcW w:w="8362" w:type="dxa"/>
            <w:gridSpan w:val="4"/>
          </w:tcPr>
          <w:p w:rsidR="006A1610" w:rsidRPr="00867703" w:rsidRDefault="006A1610">
            <w:pPr>
              <w:rPr>
                <w:rFonts w:ascii="新細明體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 w:rsidRPr="00D9161D">
                <w:rPr>
                  <w:rFonts w:ascii="PMingLiU" w:hAnsi="PMingLiU" w:hint="eastAsia"/>
                  <w:b/>
                </w:rPr>
                <w:t>倪</w:t>
              </w:r>
            </w:smartTag>
            <w:r w:rsidRPr="00D9161D">
              <w:rPr>
                <w:rFonts w:ascii="PMingLiU" w:hAnsi="PMingLiU" w:hint="eastAsia"/>
                <w:b/>
              </w:rPr>
              <w:t>醫師病案紀錄</w:t>
            </w:r>
            <w:r w:rsidRPr="00D9161D">
              <w:rPr>
                <w:rFonts w:ascii="PMingLiU" w:hAnsi="PMingLiU"/>
              </w:rPr>
              <w:t xml:space="preserve">     </w:t>
            </w:r>
            <w:r w:rsidRPr="00D9161D">
              <w:rPr>
                <w:rFonts w:ascii="PMingLiU" w:hAnsi="PMingLiU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08"/>
              </w:smartTagPr>
              <w:r>
                <w:rPr>
                  <w:rFonts w:ascii="新細明體" w:hAnsi="新細明體"/>
                </w:rPr>
                <w:t>2008/08/13</w:t>
              </w:r>
            </w:smartTag>
          </w:p>
        </w:tc>
      </w:tr>
      <w:tr w:rsidR="006A1610" w:rsidRPr="00D9161D">
        <w:tc>
          <w:tcPr>
            <w:tcW w:w="2090" w:type="dxa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姓名</w:t>
            </w:r>
          </w:p>
        </w:tc>
        <w:tc>
          <w:tcPr>
            <w:tcW w:w="2090" w:type="dxa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年齡及體型</w:t>
            </w:r>
          </w:p>
        </w:tc>
        <w:tc>
          <w:tcPr>
            <w:tcW w:w="2091" w:type="dxa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來診日期：</w:t>
            </w:r>
          </w:p>
        </w:tc>
      </w:tr>
      <w:tr w:rsidR="006A1610" w:rsidRPr="00D9161D">
        <w:tc>
          <w:tcPr>
            <w:tcW w:w="2090" w:type="dxa"/>
          </w:tcPr>
          <w:p w:rsidR="006A1610" w:rsidRPr="00867703" w:rsidRDefault="006A1610">
            <w:pPr>
              <w:rPr>
                <w:rFonts w:ascii="新細明體"/>
              </w:rPr>
            </w:pPr>
            <w:r>
              <w:rPr>
                <w:rFonts w:ascii="新細明體" w:hAnsi="新細明體"/>
              </w:rPr>
              <w:t>Corrigan Karolyn</w:t>
            </w:r>
          </w:p>
        </w:tc>
        <w:tc>
          <w:tcPr>
            <w:tcW w:w="2090" w:type="dxa"/>
          </w:tcPr>
          <w:p w:rsidR="006A1610" w:rsidRPr="00867703" w:rsidRDefault="006A1610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</w:rPr>
              <w:t>女</w:t>
            </w:r>
          </w:p>
        </w:tc>
        <w:tc>
          <w:tcPr>
            <w:tcW w:w="2091" w:type="dxa"/>
          </w:tcPr>
          <w:p w:rsidR="006A1610" w:rsidRPr="00D9161D" w:rsidRDefault="006A1610">
            <w:pPr>
              <w:rPr>
                <w:rFonts w:ascii="PMingLiU" w:hAnsi="PMingLiU"/>
              </w:rPr>
            </w:pPr>
            <w:r>
              <w:rPr>
                <w:rFonts w:ascii="新細明體" w:hAnsi="新細明體"/>
              </w:rPr>
              <w:t>36</w:t>
            </w:r>
            <w:r>
              <w:rPr>
                <w:rFonts w:ascii="新細明體" w:hAnsi="新細明體" w:hint="eastAsia"/>
              </w:rPr>
              <w:t>歲</w:t>
            </w:r>
            <w:r w:rsidRPr="00D9161D">
              <w:rPr>
                <w:rFonts w:ascii="PMingLiU" w:hAnsi="PMingLiU"/>
              </w:rPr>
              <w:t xml:space="preserve"> </w:t>
            </w:r>
            <w:r w:rsidRPr="00D9161D">
              <w:rPr>
                <w:rFonts w:ascii="PMingLiU" w:hAnsi="PMingLiU" w:hint="eastAsia"/>
              </w:rPr>
              <w:t>中等偏高瘦</w:t>
            </w:r>
          </w:p>
        </w:tc>
        <w:tc>
          <w:tcPr>
            <w:tcW w:w="2091" w:type="dxa"/>
          </w:tcPr>
          <w:p w:rsidR="006A1610" w:rsidRPr="00867703" w:rsidRDefault="006A1610">
            <w:pPr>
              <w:rPr>
                <w:rFonts w:ascii="新細明體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2008/09/23</w:t>
              </w:r>
            </w:smartTag>
          </w:p>
        </w:tc>
      </w:tr>
      <w:tr w:rsidR="006A1610" w:rsidRPr="00D9161D">
        <w:tc>
          <w:tcPr>
            <w:tcW w:w="8362" w:type="dxa"/>
            <w:gridSpan w:val="4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來診原因：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腦瘤複診</w:t>
            </w:r>
          </w:p>
        </w:tc>
      </w:tr>
      <w:tr w:rsidR="006A1610" w:rsidRPr="00D9161D">
        <w:trPr>
          <w:trHeight w:val="1100"/>
        </w:trPr>
        <w:tc>
          <w:tcPr>
            <w:tcW w:w="8362" w:type="dxa"/>
            <w:gridSpan w:val="4"/>
          </w:tcPr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  <w:b/>
              </w:rPr>
              <w:t>問診：</w:t>
            </w:r>
            <w:r w:rsidRPr="00D9161D">
              <w:rPr>
                <w:rFonts w:ascii="PMingLiU" w:hAnsi="PMingLiU"/>
              </w:rPr>
              <w:t xml:space="preserve"> </w:t>
            </w:r>
          </w:p>
          <w:p w:rsidR="006A1610" w:rsidRPr="00D9161D" w:rsidRDefault="006A1610" w:rsidP="00A07204">
            <w:pPr>
              <w:jc w:val="both"/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睡好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雙足溫</w:t>
            </w:r>
          </w:p>
          <w:p w:rsidR="006A1610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胃口好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大便每日行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口渴有</w:t>
            </w:r>
            <w:r w:rsidRPr="00D9161D">
              <w:rPr>
                <w:rFonts w:ascii="PMingLiU" w:hAnsi="PMingLiU"/>
              </w:rPr>
              <w:t xml:space="preserve"> </w:t>
            </w:r>
            <w:r w:rsidRPr="00D9161D">
              <w:rPr>
                <w:rFonts w:ascii="PMingLiU" w:hAnsi="PMingLiU" w:hint="eastAsia"/>
              </w:rPr>
              <w:t>室溫飲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月經來了，這次很準時，但只有</w:t>
            </w:r>
            <w:r w:rsidRPr="00D9161D">
              <w:rPr>
                <w:rFonts w:ascii="PMingLiU" w:hAnsi="PMingLiU"/>
              </w:rPr>
              <w:t>3</w:t>
            </w:r>
            <w:r w:rsidRPr="00D9161D">
              <w:rPr>
                <w:rFonts w:ascii="PMingLiU" w:hAnsi="PMingLiU" w:hint="eastAsia"/>
              </w:rPr>
              <w:t>天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小便淡黃</w:t>
            </w:r>
          </w:p>
        </w:tc>
      </w:tr>
      <w:tr w:rsidR="006A1610" w:rsidRPr="00D9161D">
        <w:tc>
          <w:tcPr>
            <w:tcW w:w="8362" w:type="dxa"/>
            <w:gridSpan w:val="4"/>
          </w:tcPr>
          <w:p w:rsidR="006A1610" w:rsidRPr="00D9161D" w:rsidRDefault="006A1610" w:rsidP="006720E6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脈診：</w:t>
            </w:r>
            <w:r w:rsidRPr="00D9161D">
              <w:rPr>
                <w:rFonts w:ascii="PMingLiU" w:hAnsi="PMingLiU"/>
                <w:b/>
              </w:rPr>
              <w:t xml:space="preserve"> </w:t>
            </w:r>
          </w:p>
        </w:tc>
      </w:tr>
      <w:tr w:rsidR="006A1610" w:rsidRPr="00D9161D">
        <w:tc>
          <w:tcPr>
            <w:tcW w:w="8362" w:type="dxa"/>
            <w:gridSpan w:val="4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望診：</w:t>
            </w:r>
          </w:p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/>
                <w:b/>
              </w:rPr>
              <w:t>1</w:t>
            </w:r>
            <w:r w:rsidRPr="00D9161D">
              <w:rPr>
                <w:rFonts w:ascii="PMingLiU" w:hAnsi="PMingLiU" w:hint="eastAsia"/>
                <w:b/>
              </w:rPr>
              <w:t>、舌診：</w:t>
            </w:r>
            <w:r w:rsidRPr="00D9161D">
              <w:rPr>
                <w:rFonts w:ascii="PMingLiU" w:hAnsi="PMingLiU" w:hint="eastAsia"/>
              </w:rPr>
              <w:t>淡黃紅</w:t>
            </w:r>
          </w:p>
        </w:tc>
      </w:tr>
      <w:tr w:rsidR="006A1610" w:rsidRPr="00D9161D">
        <w:tc>
          <w:tcPr>
            <w:tcW w:w="8362" w:type="dxa"/>
            <w:gridSpan w:val="4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診斷：</w:t>
            </w:r>
            <w:r w:rsidRPr="00D9161D">
              <w:rPr>
                <w:rFonts w:ascii="PMingLiU" w:hAnsi="PMingLiU"/>
                <w:b/>
              </w:rPr>
              <w:t xml:space="preserve"> </w:t>
            </w:r>
            <w:r w:rsidRPr="00D9161D">
              <w:rPr>
                <w:rFonts w:ascii="PMingLiU" w:hAnsi="PMingLiU" w:hint="eastAsia"/>
              </w:rPr>
              <w:t>進步中</w:t>
            </w:r>
            <w:r w:rsidRPr="00D9161D">
              <w:rPr>
                <w:rFonts w:ascii="PMingLiU" w:hAnsi="PMingLiU"/>
              </w:rPr>
              <w:t xml:space="preserve"> </w:t>
            </w:r>
            <w:r w:rsidRPr="00D9161D">
              <w:rPr>
                <w:rFonts w:ascii="PMingLiU" w:hAnsi="PMingLiU" w:hint="eastAsia"/>
              </w:rPr>
              <w:t>手溫額熱仍有</w:t>
            </w:r>
            <w:r w:rsidRPr="00D9161D">
              <w:rPr>
                <w:rFonts w:ascii="PMingLiU" w:hAnsi="PMingLiU"/>
              </w:rPr>
              <w:t xml:space="preserve"> </w:t>
            </w:r>
            <w:r w:rsidRPr="00D9161D">
              <w:rPr>
                <w:rFonts w:ascii="PMingLiU" w:hAnsi="PMingLiU" w:hint="eastAsia"/>
              </w:rPr>
              <w:t>附骨脈去</w:t>
            </w:r>
          </w:p>
        </w:tc>
      </w:tr>
      <w:tr w:rsidR="006A1610" w:rsidRPr="00D9161D">
        <w:trPr>
          <w:trHeight w:val="1470"/>
        </w:trPr>
        <w:tc>
          <w:tcPr>
            <w:tcW w:w="8362" w:type="dxa"/>
            <w:gridSpan w:val="4"/>
          </w:tcPr>
          <w:p w:rsidR="006A1610" w:rsidRPr="00D9161D" w:rsidRDefault="006A1610">
            <w:pPr>
              <w:rPr>
                <w:rFonts w:ascii="PMingLiU" w:hAnsi="PMingLiU"/>
                <w:b/>
              </w:rPr>
            </w:pPr>
            <w:r w:rsidRPr="00D9161D">
              <w:rPr>
                <w:rFonts w:ascii="PMingLiU" w:hAnsi="PMingLiU" w:hint="eastAsia"/>
                <w:b/>
              </w:rPr>
              <w:t>中藥處方：</w:t>
            </w:r>
            <w:r w:rsidRPr="00D9161D">
              <w:rPr>
                <w:rFonts w:ascii="PMingLiU" w:hAnsi="PMingLiU"/>
                <w:b/>
              </w:rPr>
              <w:t xml:space="preserve"> </w:t>
            </w:r>
          </w:p>
          <w:p w:rsidR="006A1610" w:rsidRPr="00D9161D" w:rsidRDefault="006A1610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</w:rPr>
              <w:t>同</w:t>
            </w:r>
            <w:r w:rsidRPr="00D9161D">
              <w:rPr>
                <w:rFonts w:ascii="PMingLiU" w:hAnsi="PMingLiU"/>
              </w:rPr>
              <w:t xml:space="preserve"> 8/13 </w:t>
            </w:r>
            <w:r w:rsidRPr="00D9161D">
              <w:rPr>
                <w:rFonts w:ascii="PMingLiU" w:hAnsi="PMingLiU"/>
                <w:bCs/>
              </w:rPr>
              <w:t>(</w:t>
            </w:r>
            <w:r w:rsidRPr="00D9161D">
              <w:rPr>
                <w:rFonts w:ascii="PMingLiU" w:hAnsi="PMingLiU" w:hint="eastAsia"/>
                <w:bCs/>
              </w:rPr>
              <w:t>黃連兩銭，黃芩三銭，白芍五錢，阿膠三錢分三包</w:t>
            </w:r>
            <w:r w:rsidRPr="00D9161D">
              <w:rPr>
                <w:rFonts w:ascii="PMingLiU" w:hAnsi="PMingLiU"/>
                <w:bCs/>
              </w:rPr>
              <w:t>(</w:t>
            </w:r>
            <w:r w:rsidRPr="00D9161D">
              <w:rPr>
                <w:rFonts w:ascii="PMingLiU" w:hAnsi="PMingLiU" w:hint="eastAsia"/>
                <w:bCs/>
              </w:rPr>
              <w:t>烊盡</w:t>
            </w:r>
            <w:r w:rsidRPr="00D9161D">
              <w:rPr>
                <w:rFonts w:ascii="PMingLiU" w:hAnsi="PMingLiU"/>
                <w:bCs/>
              </w:rPr>
              <w:t>)</w:t>
            </w:r>
            <w:r w:rsidRPr="00D9161D">
              <w:rPr>
                <w:rFonts w:ascii="PMingLiU" w:hAnsi="PMingLiU" w:hint="eastAsia"/>
                <w:bCs/>
              </w:rPr>
              <w:t>，厚</w:t>
            </w:r>
            <w:r w:rsidRPr="00D9161D">
              <w:rPr>
                <w:rFonts w:hint="eastAsia"/>
                <w:bCs/>
              </w:rPr>
              <w:t>朴兩銭，枳實兩銭，大黃三錢，芒硝三錢分三包</w:t>
            </w:r>
            <w:r w:rsidRPr="00D9161D">
              <w:rPr>
                <w:bCs/>
              </w:rPr>
              <w:t>(</w:t>
            </w:r>
            <w:r w:rsidRPr="00D9161D">
              <w:rPr>
                <w:rFonts w:hint="eastAsia"/>
                <w:bCs/>
              </w:rPr>
              <w:t>沖服</w:t>
            </w:r>
            <w:r w:rsidRPr="00D9161D">
              <w:rPr>
                <w:bCs/>
              </w:rPr>
              <w:t>)</w:t>
            </w:r>
            <w:r w:rsidRPr="00D9161D">
              <w:rPr>
                <w:rFonts w:hint="eastAsia"/>
                <w:bCs/>
              </w:rPr>
              <w:t>，玉金五錢，柴胡三錢，天花三錢，麥冬三錢，半夏三錢，乾薑兩銭，陽起石三錢。服時加蛋黃一只入內沖服。</w:t>
            </w:r>
            <w:r w:rsidRPr="00D9161D">
              <w:rPr>
                <w:bCs/>
              </w:rPr>
              <w:t>)</w:t>
            </w:r>
          </w:p>
          <w:p w:rsidR="006A1610" w:rsidRPr="00D9161D" w:rsidRDefault="006A1610" w:rsidP="00161E18">
            <w:r>
              <w:rPr>
                <w:rFonts w:hint="eastAsia"/>
              </w:rPr>
              <w:t>加</w:t>
            </w:r>
            <w:r w:rsidRPr="00D9161D">
              <w:rPr>
                <w:rFonts w:hint="eastAsia"/>
              </w:rPr>
              <w:t>酸棗仁三錢，知母三錢、麥冬三錢，改大黃二錢，芒硝二錢</w:t>
            </w:r>
          </w:p>
          <w:p w:rsidR="006A1610" w:rsidRPr="00D9161D" w:rsidRDefault="006A1610" w:rsidP="00161E18">
            <w:pPr>
              <w:jc w:val="right"/>
              <w:rPr>
                <w:rFonts w:ascii="PMingLiU" w:hAnsi="PMingLiU"/>
              </w:rPr>
            </w:pPr>
            <w:r w:rsidRPr="00D9161D">
              <w:rPr>
                <w:rFonts w:ascii="PMingLiU" w:hAnsi="PMingLiU"/>
              </w:rPr>
              <w:t>400 caps  10x2  bf B.S.</w:t>
            </w:r>
          </w:p>
        </w:tc>
      </w:tr>
      <w:tr w:rsidR="006A1610" w:rsidRPr="00D9161D">
        <w:trPr>
          <w:trHeight w:val="127"/>
        </w:trPr>
        <w:tc>
          <w:tcPr>
            <w:tcW w:w="8362" w:type="dxa"/>
            <w:gridSpan w:val="4"/>
          </w:tcPr>
          <w:p w:rsidR="006A1610" w:rsidRPr="00D9161D" w:rsidRDefault="006A1610" w:rsidP="00161E18">
            <w:pPr>
              <w:rPr>
                <w:rFonts w:ascii="PMingLiU" w:hAnsi="PMingLiU"/>
              </w:rPr>
            </w:pPr>
            <w:r w:rsidRPr="00D9161D">
              <w:rPr>
                <w:rFonts w:ascii="PMingLiU" w:hAnsi="PMingLiU" w:hint="eastAsia"/>
                <w:b/>
              </w:rPr>
              <w:t>解說：</w:t>
            </w:r>
            <w:r w:rsidRPr="00D9161D">
              <w:rPr>
                <w:rFonts w:ascii="PMingLiU" w:hAnsi="PMingLiU"/>
                <w:b/>
              </w:rPr>
              <w:t xml:space="preserve"> </w:t>
            </w:r>
          </w:p>
          <w:p w:rsidR="006A1610" w:rsidRPr="00D9161D" w:rsidRDefault="006A1610" w:rsidP="00884085">
            <w:pPr>
              <w:rPr>
                <w:rFonts w:ascii="PMingLiU" w:hAnsi="PMingLiU"/>
              </w:rPr>
            </w:pPr>
            <w:r w:rsidRPr="00D9161D">
              <w:rPr>
                <w:rFonts w:ascii="PMingLiU" w:hAnsi="PMingLiU"/>
              </w:rPr>
              <w:t>1</w:t>
            </w:r>
            <w:r w:rsidRPr="00D9161D">
              <w:rPr>
                <w:rFonts w:ascii="PMingLiU" w:hAnsi="PMingLiU" w:hint="eastAsia"/>
              </w:rPr>
              <w:t>心臟問題，可由睡眠況狀、月經與雙足溫度來了解病情是否進步。</w:t>
            </w:r>
          </w:p>
          <w:p w:rsidR="006A1610" w:rsidRPr="00D9161D" w:rsidRDefault="006A1610" w:rsidP="00352166">
            <w:pPr>
              <w:rPr>
                <w:rFonts w:ascii="PMingLiU" w:hAnsi="PMingLiU"/>
              </w:rPr>
            </w:pPr>
            <w:r w:rsidRPr="00D9161D">
              <w:rPr>
                <w:rFonts w:ascii="PMingLiU" w:hAnsi="PMingLiU"/>
              </w:rPr>
              <w:t>2</w:t>
            </w:r>
            <w:r w:rsidRPr="00D9161D">
              <w:rPr>
                <w:rFonts w:ascii="PMingLiU" w:hAnsi="PMingLiU" w:hint="eastAsia"/>
              </w:rPr>
              <w:t>足寒與熱，可由病人踏地毯</w:t>
            </w:r>
            <w:r w:rsidRPr="00D9161D">
              <w:rPr>
                <w:rFonts w:ascii="PMingLiU" w:hAnsi="PMingLiU"/>
              </w:rPr>
              <w:t>(</w:t>
            </w:r>
            <w:r w:rsidRPr="00D9161D">
              <w:rPr>
                <w:rFonts w:ascii="PMingLiU" w:hAnsi="PMingLiU" w:hint="eastAsia"/>
              </w:rPr>
              <w:t>寒</w:t>
            </w:r>
            <w:r w:rsidRPr="00D9161D">
              <w:rPr>
                <w:rFonts w:ascii="PMingLiU" w:hAnsi="PMingLiU"/>
              </w:rPr>
              <w:t>)</w:t>
            </w:r>
            <w:r w:rsidRPr="00D9161D">
              <w:rPr>
                <w:rFonts w:ascii="PMingLiU" w:hAnsi="PMingLiU" w:hint="eastAsia"/>
              </w:rPr>
              <w:t>或地板</w:t>
            </w:r>
            <w:r w:rsidRPr="00D9161D">
              <w:rPr>
                <w:rFonts w:ascii="PMingLiU" w:hAnsi="PMingLiU"/>
              </w:rPr>
              <w:t>(</w:t>
            </w:r>
            <w:r w:rsidRPr="00D9161D">
              <w:rPr>
                <w:rFonts w:ascii="PMingLiU" w:hAnsi="PMingLiU" w:hint="eastAsia"/>
              </w:rPr>
              <w:t>熱</w:t>
            </w:r>
            <w:r w:rsidRPr="00D9161D">
              <w:rPr>
                <w:rFonts w:ascii="PMingLiU" w:hAnsi="PMingLiU"/>
              </w:rPr>
              <w:t>)</w:t>
            </w:r>
            <w:r w:rsidRPr="00D9161D">
              <w:rPr>
                <w:rFonts w:ascii="PMingLiU" w:hAnsi="PMingLiU" w:hint="eastAsia"/>
              </w:rPr>
              <w:t>來判斷</w:t>
            </w:r>
            <w:r w:rsidRPr="00D9161D">
              <w:rPr>
                <w:rFonts w:ascii="PMingLiU" w:hAnsi="PMingLiU"/>
              </w:rPr>
              <w:t>(</w:t>
            </w:r>
            <w:r w:rsidRPr="00D9161D">
              <w:rPr>
                <w:rFonts w:ascii="PMingLiU" w:hAnsi="PMingLiU" w:hint="eastAsia"/>
              </w:rPr>
              <w:t>藉日常生活細節得知身體寒熱況狀</w:t>
            </w:r>
            <w:r w:rsidRPr="00D9161D">
              <w:rPr>
                <w:rFonts w:ascii="PMingLiU" w:hAnsi="PMingLiU"/>
              </w:rPr>
              <w:t>)</w:t>
            </w:r>
            <w:r w:rsidRPr="00D9161D">
              <w:rPr>
                <w:rFonts w:ascii="PMingLiU" w:hAnsi="PMingLiU" w:hint="eastAsia"/>
              </w:rPr>
              <w:t>。</w:t>
            </w:r>
          </w:p>
          <w:p w:rsidR="006A1610" w:rsidRPr="00D9161D" w:rsidRDefault="006A1610" w:rsidP="006F3FF4">
            <w:pPr>
              <w:rPr>
                <w:rFonts w:ascii="PMingLiU" w:hAnsi="PMingLiU"/>
              </w:rPr>
            </w:pPr>
            <w:r w:rsidRPr="00D9161D">
              <w:rPr>
                <w:rFonts w:ascii="PMingLiU" w:hAnsi="PMingLiU"/>
              </w:rPr>
              <w:t xml:space="preserve">3 </w:t>
            </w:r>
            <w:r w:rsidRPr="00D9161D">
              <w:rPr>
                <w:rFonts w:ascii="PMingLiU" w:hAnsi="PMingLiU" w:hint="eastAsia"/>
              </w:rPr>
              <w:t>心臟產生的熱有限，當多數心血能下降至足時，才會足熱額冷，反之為足冷額熱。</w:t>
            </w:r>
          </w:p>
        </w:tc>
      </w:tr>
    </w:tbl>
    <w:p w:rsidR="006A1610" w:rsidRDefault="006A1610"/>
    <w:sectPr w:rsidR="006A1610" w:rsidSect="0033662F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610" w:rsidRDefault="006A1610" w:rsidP="00414066">
      <w:r>
        <w:separator/>
      </w:r>
    </w:p>
  </w:endnote>
  <w:endnote w:type="continuationSeparator" w:id="1">
    <w:p w:rsidR="006A1610" w:rsidRDefault="006A1610" w:rsidP="00414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PMingLiU">
    <w:altName w:val="PMingLiU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610" w:rsidRDefault="006A1610" w:rsidP="00414066">
      <w:r>
        <w:separator/>
      </w:r>
    </w:p>
  </w:footnote>
  <w:footnote w:type="continuationSeparator" w:id="1">
    <w:p w:rsidR="006A1610" w:rsidRDefault="006A1610" w:rsidP="004140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EE2"/>
    <w:rsid w:val="0002788C"/>
    <w:rsid w:val="00154B4E"/>
    <w:rsid w:val="00161E18"/>
    <w:rsid w:val="001678FF"/>
    <w:rsid w:val="002D0351"/>
    <w:rsid w:val="002E1C59"/>
    <w:rsid w:val="002F09B5"/>
    <w:rsid w:val="0033662F"/>
    <w:rsid w:val="00352166"/>
    <w:rsid w:val="00356BD5"/>
    <w:rsid w:val="003972B6"/>
    <w:rsid w:val="003F3D0B"/>
    <w:rsid w:val="00413D75"/>
    <w:rsid w:val="00414066"/>
    <w:rsid w:val="00455231"/>
    <w:rsid w:val="005D4EA5"/>
    <w:rsid w:val="00624799"/>
    <w:rsid w:val="0066222F"/>
    <w:rsid w:val="006720E6"/>
    <w:rsid w:val="00673E89"/>
    <w:rsid w:val="006A1610"/>
    <w:rsid w:val="006F3FF4"/>
    <w:rsid w:val="007F21BD"/>
    <w:rsid w:val="00842434"/>
    <w:rsid w:val="00867703"/>
    <w:rsid w:val="00884085"/>
    <w:rsid w:val="008A4458"/>
    <w:rsid w:val="008C1FC8"/>
    <w:rsid w:val="009477C1"/>
    <w:rsid w:val="00952AEA"/>
    <w:rsid w:val="009A315D"/>
    <w:rsid w:val="009A5F54"/>
    <w:rsid w:val="009E339F"/>
    <w:rsid w:val="00A07204"/>
    <w:rsid w:val="00A74191"/>
    <w:rsid w:val="00AE3377"/>
    <w:rsid w:val="00B13166"/>
    <w:rsid w:val="00BC68DD"/>
    <w:rsid w:val="00C83203"/>
    <w:rsid w:val="00CA59EA"/>
    <w:rsid w:val="00CB5F2E"/>
    <w:rsid w:val="00CD442C"/>
    <w:rsid w:val="00D711F4"/>
    <w:rsid w:val="00D764E1"/>
    <w:rsid w:val="00D9161D"/>
    <w:rsid w:val="00ED339F"/>
    <w:rsid w:val="00EF741D"/>
    <w:rsid w:val="00F017D9"/>
    <w:rsid w:val="00F07EE2"/>
    <w:rsid w:val="00F92CB1"/>
    <w:rsid w:val="00F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2F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1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066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41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066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447</TotalTime>
  <Pages>1</Pages>
  <Words>72</Words>
  <Characters>417</Characters>
  <Application>Microsoft Office Outlook</Application>
  <DocSecurity>0</DocSecurity>
  <Lines>0</Lines>
  <Paragraphs>0</Paragraphs>
  <ScaleCrop>false</ScaleCrop>
  <Company>大漠神部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Genghis.Khan</dc:creator>
  <cp:keywords/>
  <dc:description/>
  <cp:lastModifiedBy>Sunny fon</cp:lastModifiedBy>
  <cp:revision>18</cp:revision>
  <cp:lastPrinted>2007-09-12T23:23:00Z</cp:lastPrinted>
  <dcterms:created xsi:type="dcterms:W3CDTF">2008-09-10T02:33:00Z</dcterms:created>
  <dcterms:modified xsi:type="dcterms:W3CDTF">2008-09-26T18:21:00Z</dcterms:modified>
</cp:coreProperties>
</file>